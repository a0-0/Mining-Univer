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0C2" w:rsidRPr="00281457" w:rsidRDefault="00F63A20" w:rsidP="009D20C2">
      <w:pPr>
        <w:pStyle w:val="1"/>
      </w:pPr>
      <w:bookmarkStart w:id="0" w:name="_Toc144017990"/>
      <w:r w:rsidRPr="00281457">
        <w:t>Практическая работа №</w:t>
      </w:r>
      <w:r w:rsidR="002E2159">
        <w:t>8</w:t>
      </w:r>
      <w:r>
        <w:br/>
      </w:r>
      <w:bookmarkEnd w:id="0"/>
      <w:r w:rsidR="009D20C2">
        <w:t>Обработка экспериментальных данных</w:t>
      </w:r>
    </w:p>
    <w:p w:rsidR="00F63A20" w:rsidRDefault="00F63A20" w:rsidP="009D20C2">
      <w:pPr>
        <w:pStyle w:val="1"/>
      </w:pPr>
      <w:r w:rsidRPr="00281457">
        <w:t>Цели практической работы:</w:t>
      </w:r>
    </w:p>
    <w:p w:rsidR="009D20C2" w:rsidRDefault="002E2159" w:rsidP="002E2159">
      <w:r>
        <w:t>1.</w:t>
      </w:r>
      <w:r w:rsidR="009D20C2">
        <w:t xml:space="preserve"> Построение Компьютерной математической модели. </w:t>
      </w:r>
    </w:p>
    <w:p w:rsidR="009D20C2" w:rsidRDefault="009D20C2" w:rsidP="002E2159">
      <w:r>
        <w:t xml:space="preserve">2. Закрепление умений строить </w:t>
      </w:r>
      <w:proofErr w:type="spellStart"/>
      <w:r>
        <w:t>аналитичсеки</w:t>
      </w:r>
      <w:r w:rsidR="00104B39">
        <w:t>е</w:t>
      </w:r>
      <w:proofErr w:type="spellEnd"/>
      <w:r>
        <w:t xml:space="preserve"> модели на основе экспериментальных данных.</w:t>
      </w:r>
    </w:p>
    <w:p w:rsidR="00F63A20" w:rsidRDefault="00F63A20" w:rsidP="00F63A20">
      <w:pPr>
        <w:pStyle w:val="-0"/>
      </w:pPr>
      <w:r w:rsidRPr="00281457">
        <w:t>Рассматриваемые вопросы:</w:t>
      </w:r>
    </w:p>
    <w:p w:rsidR="009D20C2" w:rsidRPr="00281457" w:rsidRDefault="009D20C2" w:rsidP="009D20C2">
      <w:pPr>
        <w:pStyle w:val="a"/>
      </w:pPr>
      <w:r>
        <w:t>Отработка навыка построения компьютерной модели на основе экспериментальных данных</w:t>
      </w:r>
    </w:p>
    <w:p w:rsidR="00655371" w:rsidRDefault="00655371" w:rsidP="00655371">
      <w:pPr>
        <w:pStyle w:val="2"/>
      </w:pPr>
      <w:bookmarkStart w:id="1" w:name="_Toc144017991"/>
      <w:r>
        <w:t>Методические указания</w:t>
      </w:r>
    </w:p>
    <w:bookmarkEnd w:id="1"/>
    <w:p w:rsidR="00A61647" w:rsidRDefault="00A61647" w:rsidP="00A61647">
      <w:pPr>
        <w:pStyle w:val="2"/>
      </w:pPr>
      <w:r>
        <w:t>Практикум</w:t>
      </w:r>
    </w:p>
    <w:p w:rsidR="0080173E" w:rsidRDefault="0080173E" w:rsidP="0080173E">
      <w:pPr>
        <w:pStyle w:val="3"/>
      </w:pPr>
      <w:r>
        <w:t>За</w:t>
      </w:r>
      <w:r>
        <w:rPr>
          <w:spacing w:val="-3"/>
        </w:rPr>
        <w:t>д</w:t>
      </w:r>
      <w:r>
        <w:t>а</w:t>
      </w:r>
      <w:r>
        <w:rPr>
          <w:spacing w:val="-1"/>
        </w:rPr>
        <w:t>ни</w:t>
      </w:r>
      <w:r>
        <w:t>е 4</w:t>
      </w:r>
    </w:p>
    <w:p w:rsidR="0080173E" w:rsidRDefault="0080173E" w:rsidP="0080173E">
      <w:r>
        <w:rPr>
          <w:spacing w:val="-2"/>
        </w:rPr>
        <w:t>П</w:t>
      </w:r>
      <w:r>
        <w:t>р</w:t>
      </w:r>
      <w:r>
        <w:rPr>
          <w:spacing w:val="-2"/>
        </w:rPr>
        <w:t>о</w:t>
      </w:r>
      <w:r>
        <w:t xml:space="preserve">цесс </w:t>
      </w:r>
      <w:proofErr w:type="spellStart"/>
      <w:r>
        <w:rPr>
          <w:spacing w:val="-4"/>
        </w:rPr>
        <w:t>y</w:t>
      </w:r>
      <w:r>
        <w:t>=f</w:t>
      </w:r>
      <w:proofErr w:type="spellEnd"/>
      <w:r>
        <w:t>(</w:t>
      </w:r>
      <w:proofErr w:type="spellStart"/>
      <w:r>
        <w:rPr>
          <w:spacing w:val="1"/>
        </w:rPr>
        <w:t>x</w:t>
      </w:r>
      <w:proofErr w:type="spellEnd"/>
      <w:r>
        <w:t xml:space="preserve">) </w:t>
      </w:r>
      <w:r>
        <w:rPr>
          <w:spacing w:val="-2"/>
        </w:rPr>
        <w:t>з</w:t>
      </w:r>
      <w:r>
        <w:rPr>
          <w:spacing w:val="-3"/>
        </w:rPr>
        <w:t>а</w:t>
      </w:r>
      <w:r>
        <w:t>д</w:t>
      </w:r>
      <w:r>
        <w:rPr>
          <w:spacing w:val="-3"/>
        </w:rPr>
        <w:t>а</w:t>
      </w:r>
      <w:r>
        <w:t xml:space="preserve">н </w:t>
      </w:r>
      <w:r>
        <w:rPr>
          <w:spacing w:val="-1"/>
        </w:rPr>
        <w:t>т</w:t>
      </w:r>
      <w:r>
        <w:t>аб</w:t>
      </w:r>
      <w:r>
        <w:rPr>
          <w:spacing w:val="-4"/>
        </w:rPr>
        <w:t>л</w:t>
      </w:r>
      <w:r>
        <w:t>иц</w:t>
      </w:r>
      <w:r>
        <w:rPr>
          <w:spacing w:val="-3"/>
        </w:rPr>
        <w:t>е</w:t>
      </w:r>
      <w:r>
        <w:t>й</w:t>
      </w:r>
    </w:p>
    <w:tbl>
      <w:tblPr>
        <w:tblW w:w="2395" w:type="pct"/>
        <w:jc w:val="center"/>
        <w:tblCellMar>
          <w:left w:w="0" w:type="dxa"/>
          <w:right w:w="0" w:type="dxa"/>
        </w:tblCellMar>
        <w:tblLook w:val="0000"/>
      </w:tblPr>
      <w:tblGrid>
        <w:gridCol w:w="1426"/>
        <w:gridCol w:w="1426"/>
        <w:gridCol w:w="904"/>
      </w:tblGrid>
      <w:tr w:rsidR="0080173E" w:rsidRPr="007820FF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7820FF" w:rsidRDefault="0080173E" w:rsidP="003059BA">
            <w:pPr>
              <w:pStyle w:val="TableParagraph"/>
              <w:jc w:val="center"/>
              <w:rPr>
                <w:b/>
              </w:rPr>
            </w:pPr>
            <w:r w:rsidRPr="007820FF">
              <w:rPr>
                <w:b/>
              </w:rPr>
              <w:t>№</w:t>
            </w: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7820FF" w:rsidRDefault="0080173E" w:rsidP="003059BA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x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7820FF" w:rsidRDefault="0080173E" w:rsidP="003059BA">
            <w:pPr>
              <w:pStyle w:val="TableParagraph"/>
              <w:jc w:val="center"/>
              <w:rPr>
                <w:b/>
              </w:rPr>
            </w:pPr>
            <w:proofErr w:type="spellStart"/>
            <w:r w:rsidRPr="007820FF">
              <w:rPr>
                <w:b/>
              </w:rPr>
              <w:t>y</w:t>
            </w:r>
            <w:r w:rsidRPr="007820FF">
              <w:rPr>
                <w:b/>
                <w:szCs w:val="14"/>
              </w:rPr>
              <w:t>i</w:t>
            </w:r>
            <w:proofErr w:type="spellEnd"/>
          </w:p>
        </w:tc>
      </w:tr>
      <w:tr w:rsidR="0080173E" w:rsidRPr="008E312D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15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150</w:t>
            </w:r>
          </w:p>
        </w:tc>
      </w:tr>
      <w:tr w:rsidR="0080173E" w:rsidRPr="008E312D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14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145</w:t>
            </w:r>
          </w:p>
        </w:tc>
      </w:tr>
      <w:tr w:rsidR="0080173E" w:rsidRPr="008E312D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12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120</w:t>
            </w:r>
          </w:p>
        </w:tc>
      </w:tr>
      <w:tr w:rsidR="0080173E" w:rsidRPr="008E312D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10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100</w:t>
            </w:r>
          </w:p>
        </w:tc>
      </w:tr>
      <w:tr w:rsidR="0080173E" w:rsidRPr="008E312D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9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95</w:t>
            </w:r>
          </w:p>
        </w:tc>
      </w:tr>
      <w:tr w:rsidR="0080173E" w:rsidRPr="008E312D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8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75</w:t>
            </w:r>
          </w:p>
        </w:tc>
      </w:tr>
      <w:tr w:rsidR="0080173E" w:rsidRPr="008E312D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7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70</w:t>
            </w:r>
          </w:p>
        </w:tc>
      </w:tr>
      <w:tr w:rsidR="0080173E" w:rsidRPr="008E312D" w:rsidTr="003059BA">
        <w:trPr>
          <w:trHeight w:val="20"/>
          <w:jc w:val="center"/>
        </w:trPr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80173E">
            <w:pPr>
              <w:pStyle w:val="TableParagraph"/>
              <w:widowControl/>
              <w:numPr>
                <w:ilvl w:val="0"/>
                <w:numId w:val="17"/>
              </w:numPr>
              <w:spacing w:before="0" w:after="0"/>
            </w:pPr>
          </w:p>
        </w:tc>
        <w:tc>
          <w:tcPr>
            <w:tcW w:w="18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5</w:t>
            </w:r>
          </w:p>
        </w:tc>
        <w:tc>
          <w:tcPr>
            <w:tcW w:w="12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173E" w:rsidRPr="008E312D" w:rsidRDefault="0080173E" w:rsidP="003059BA">
            <w:pPr>
              <w:pStyle w:val="TableParagraph"/>
              <w:jc w:val="center"/>
            </w:pPr>
            <w:r w:rsidRPr="008E312D">
              <w:t>55</w:t>
            </w:r>
          </w:p>
        </w:tc>
      </w:tr>
    </w:tbl>
    <w:p w:rsidR="0080173E" w:rsidRDefault="0080173E" w:rsidP="0080173E">
      <w:pPr>
        <w:rPr>
          <w:spacing w:val="-2"/>
        </w:rPr>
      </w:pPr>
      <w:r>
        <w:rPr>
          <w:spacing w:val="-2"/>
        </w:rPr>
        <w:t xml:space="preserve">Разработайте </w:t>
      </w:r>
      <w:r w:rsidRPr="0024477D">
        <w:rPr>
          <w:b/>
          <w:spacing w:val="-2"/>
        </w:rPr>
        <w:t>две</w:t>
      </w:r>
      <w:r>
        <w:rPr>
          <w:spacing w:val="-2"/>
        </w:rPr>
        <w:t xml:space="preserve"> программы – компьютерные математические модели на основе экспериментальных данных. </w:t>
      </w:r>
    </w:p>
    <w:p w:rsidR="0080173E" w:rsidRDefault="0080173E" w:rsidP="0080173E">
      <w:pPr>
        <w:pStyle w:val="a"/>
        <w:numPr>
          <w:ilvl w:val="0"/>
          <w:numId w:val="4"/>
        </w:numPr>
        <w:spacing w:before="60" w:after="60"/>
        <w:ind w:left="-538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 w:rsidR="009D1C32">
        <w:t>МЕ</w:t>
      </w:r>
      <w:r w:rsidR="009D1C32">
        <w:rPr>
          <w:spacing w:val="-4"/>
        </w:rPr>
        <w:t>Т</w:t>
      </w:r>
      <w:r w:rsidR="009D1C32">
        <w:rPr>
          <w:spacing w:val="-2"/>
        </w:rPr>
        <w:t>О</w:t>
      </w:r>
      <w:r w:rsidR="009D1C32">
        <w:t>ДУ</w:t>
      </w:r>
      <w:r w:rsidR="009D1C32">
        <w:rPr>
          <w:spacing w:val="-4"/>
        </w:rPr>
        <w:t xml:space="preserve"> </w:t>
      </w:r>
      <w:r>
        <w:t>КРАМЕРА.</w:t>
      </w:r>
    </w:p>
    <w:p w:rsidR="0080173E" w:rsidRDefault="0080173E" w:rsidP="0080173E">
      <w:pPr>
        <w:pStyle w:val="a"/>
        <w:numPr>
          <w:ilvl w:val="0"/>
          <w:numId w:val="4"/>
        </w:numPr>
        <w:spacing w:before="60" w:after="60"/>
        <w:ind w:left="-538"/>
      </w:pPr>
      <w:r>
        <w:rPr>
          <w:spacing w:val="-2"/>
        </w:rPr>
        <w:t>Н</w:t>
      </w:r>
      <w:r>
        <w:t>ай</w:t>
      </w:r>
      <w:r>
        <w:rPr>
          <w:spacing w:val="-2"/>
        </w:rPr>
        <w:t>д</w:t>
      </w:r>
      <w:r>
        <w:t xml:space="preserve">ите </w:t>
      </w:r>
      <w:r>
        <w:rPr>
          <w:spacing w:val="-3"/>
        </w:rPr>
        <w:t>к</w:t>
      </w:r>
      <w:r>
        <w:t>оэф</w:t>
      </w:r>
      <w:r>
        <w:rPr>
          <w:spacing w:val="-2"/>
        </w:rPr>
        <w:t>фи</w:t>
      </w:r>
      <w:r>
        <w:t>ци</w:t>
      </w:r>
      <w:r>
        <w:rPr>
          <w:spacing w:val="-3"/>
        </w:rPr>
        <w:t>е</w:t>
      </w:r>
      <w:r>
        <w:t xml:space="preserve">нты </w:t>
      </w:r>
      <w:r>
        <w:rPr>
          <w:spacing w:val="-3"/>
        </w:rPr>
        <w:t>м</w:t>
      </w:r>
      <w:r>
        <w:t>о</w:t>
      </w:r>
      <w:r>
        <w:rPr>
          <w:spacing w:val="-2"/>
        </w:rPr>
        <w:t>д</w:t>
      </w:r>
      <w:r>
        <w:t xml:space="preserve">ели </w:t>
      </w:r>
      <w:r>
        <w:rPr>
          <w:spacing w:val="1"/>
        </w:rPr>
        <w:t>п</w:t>
      </w:r>
      <w:r>
        <w:t>о</w:t>
      </w:r>
      <w:r>
        <w:rPr>
          <w:spacing w:val="1"/>
        </w:rPr>
        <w:t xml:space="preserve"> </w:t>
      </w:r>
      <w:r>
        <w:t>МЕ</w:t>
      </w:r>
      <w:r>
        <w:rPr>
          <w:spacing w:val="-4"/>
        </w:rPr>
        <w:t>Т</w:t>
      </w:r>
      <w:r>
        <w:rPr>
          <w:spacing w:val="-2"/>
        </w:rPr>
        <w:t>О</w:t>
      </w:r>
      <w:r>
        <w:t>ДУ</w:t>
      </w:r>
      <w:r>
        <w:rPr>
          <w:spacing w:val="-4"/>
        </w:rPr>
        <w:t xml:space="preserve"> </w:t>
      </w:r>
      <w:r>
        <w:t>НАИМЕНЬШИХ КВАДРАТОВ (МНК).</w:t>
      </w:r>
    </w:p>
    <w:p w:rsidR="0080173E" w:rsidRDefault="0080173E" w:rsidP="0080173E">
      <w:pPr>
        <w:pStyle w:val="a"/>
        <w:numPr>
          <w:ilvl w:val="0"/>
          <w:numId w:val="4"/>
        </w:numPr>
        <w:spacing w:before="60" w:after="60"/>
        <w:ind w:left="-538"/>
      </w:pPr>
      <w:r>
        <w:t>Запрограммируйте на знакомом для вас языке программирования алгоритм решения задачи</w:t>
      </w:r>
    </w:p>
    <w:p w:rsidR="0024477D" w:rsidRDefault="0024477D" w:rsidP="0080173E">
      <w:pPr>
        <w:pStyle w:val="a"/>
        <w:numPr>
          <w:ilvl w:val="0"/>
          <w:numId w:val="4"/>
        </w:numPr>
        <w:spacing w:before="60" w:after="60"/>
        <w:ind w:left="-538"/>
      </w:pPr>
      <w:proofErr w:type="gramStart"/>
      <w:r>
        <w:t>Размести</w:t>
      </w:r>
      <w:r w:rsidR="00104B39">
        <w:t>т</w:t>
      </w:r>
      <w:r>
        <w:t>е</w:t>
      </w:r>
      <w:proofErr w:type="gramEnd"/>
      <w:r>
        <w:t xml:space="preserve"> программный код в отчете</w:t>
      </w:r>
    </w:p>
    <w:p w:rsidR="0024477D" w:rsidRDefault="0024477D" w:rsidP="0080173E">
      <w:pPr>
        <w:pStyle w:val="a"/>
        <w:numPr>
          <w:ilvl w:val="0"/>
          <w:numId w:val="4"/>
        </w:numPr>
        <w:spacing w:before="60" w:after="60"/>
        <w:ind w:left="-538"/>
      </w:pPr>
      <w:proofErr w:type="gramStart"/>
      <w:r>
        <w:t>РАЗМЕСТИ</w:t>
      </w:r>
      <w:r w:rsidR="00104B39">
        <w:t>Т</w:t>
      </w:r>
      <w:r>
        <w:t>Е ОТЧЕТ</w:t>
      </w:r>
      <w:proofErr w:type="gramEnd"/>
      <w:r>
        <w:t xml:space="preserve"> В </w:t>
      </w:r>
      <w:r w:rsidR="00104B39">
        <w:t>Л</w:t>
      </w:r>
      <w:r>
        <w:t>ИЧНОМ КАБИНЕТЕ ПРЕПОДАВАТЕЛЯ.</w:t>
      </w:r>
    </w:p>
    <w:p w:rsidR="009D1C32" w:rsidRDefault="009D1C32" w:rsidP="009D1C32">
      <w:pPr>
        <w:pStyle w:val="2"/>
      </w:pPr>
      <w:r>
        <w:t>Формат отчета</w:t>
      </w:r>
    </w:p>
    <w:p w:rsidR="009D1C32" w:rsidRDefault="009D1C32" w:rsidP="009D1C32">
      <w:pPr>
        <w:pStyle w:val="-0"/>
      </w:pPr>
      <w:r>
        <w:t>Второй лист</w:t>
      </w:r>
    </w:p>
    <w:p w:rsidR="009D1C32" w:rsidRPr="00D25F1B" w:rsidRDefault="009D1C32" w:rsidP="009D1C32">
      <w:pPr>
        <w:pStyle w:val="-0"/>
        <w:rPr>
          <w:color w:val="FF0000"/>
        </w:rPr>
      </w:pPr>
      <w:r w:rsidRPr="00D25F1B">
        <w:rPr>
          <w:color w:val="FF0000"/>
        </w:rPr>
        <w:t xml:space="preserve">Задание №  </w:t>
      </w:r>
      <w:r>
        <w:rPr>
          <w:color w:val="FF0000"/>
        </w:rPr>
        <w:t>4</w:t>
      </w:r>
      <w:r w:rsidRPr="00D25F1B">
        <w:rPr>
          <w:color w:val="FF0000"/>
        </w:rPr>
        <w:t xml:space="preserve">. </w:t>
      </w:r>
    </w:p>
    <w:p w:rsidR="009D1C32" w:rsidRDefault="009D1C32" w:rsidP="009D1C32">
      <w:pPr>
        <w:pStyle w:val="3"/>
      </w:pPr>
      <w:r>
        <w:t>I этап: Вербальное описание задачи</w:t>
      </w:r>
    </w:p>
    <w:p w:rsidR="009D1C32" w:rsidRDefault="009D1C32" w:rsidP="009D1C32">
      <w:pPr>
        <w:pStyle w:val="3"/>
      </w:pPr>
      <w:r>
        <w:t>II этап: Построение математической модели</w:t>
      </w:r>
    </w:p>
    <w:p w:rsidR="009D1C32" w:rsidRDefault="009D1C32" w:rsidP="009D1C32">
      <w:pPr>
        <w:pStyle w:val="3"/>
      </w:pPr>
      <w:r>
        <w:t xml:space="preserve">III этап: ПРОГРАММНЫЙ КОД – </w:t>
      </w:r>
    </w:p>
    <w:p w:rsidR="009D1C32" w:rsidRPr="009D1C32" w:rsidRDefault="009D1C32" w:rsidP="009D1C32">
      <w:pPr>
        <w:pStyle w:val="a"/>
        <w:numPr>
          <w:ilvl w:val="0"/>
          <w:numId w:val="18"/>
        </w:numPr>
      </w:pPr>
      <w:r w:rsidRPr="009D1C32">
        <w:lastRenderedPageBreak/>
        <w:t>Метод КРАМЕРА</w:t>
      </w:r>
    </w:p>
    <w:p w:rsidR="009D1C32" w:rsidRPr="009D1C32" w:rsidRDefault="009D1C32" w:rsidP="009D1C32">
      <w:pPr>
        <w:pStyle w:val="a"/>
      </w:pPr>
      <w:r w:rsidRPr="009D1C32">
        <w:t>МЕТОД НАИМЕНЬШИХ КВАДРАТОВ (МНК)</w:t>
      </w:r>
    </w:p>
    <w:p w:rsidR="009D1C32" w:rsidRDefault="009D1C32" w:rsidP="009D1C32">
      <w:pPr>
        <w:pStyle w:val="3"/>
      </w:pPr>
      <w:r>
        <w:rPr>
          <w:lang w:val="en-US"/>
        </w:rPr>
        <w:t>IV</w:t>
      </w:r>
      <w:r>
        <w:t xml:space="preserve"> этап: Выводы </w:t>
      </w:r>
    </w:p>
    <w:p w:rsidR="0024477D" w:rsidRDefault="0024477D">
      <w:pPr>
        <w:keepNext w:val="0"/>
        <w:keepLines w:val="0"/>
        <w:spacing w:before="0" w:after="0"/>
        <w:ind w:firstLine="0"/>
        <w:contextualSpacing w:val="0"/>
        <w:jc w:val="left"/>
        <w:rPr>
          <w:b/>
        </w:rPr>
      </w:pPr>
    </w:p>
    <w:sectPr w:rsidR="0024477D" w:rsidSect="00FB1628">
      <w:headerReference w:type="even" r:id="rId8"/>
      <w:footerReference w:type="even" r:id="rId9"/>
      <w:footerReference w:type="default" r:id="rId10"/>
      <w:pgSz w:w="9356" w:h="13608"/>
      <w:pgMar w:top="624" w:right="510" w:bottom="624" w:left="1021" w:header="0" w:footer="34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1ECE" w:rsidRDefault="00941ECE" w:rsidP="008A6485">
      <w:r>
        <w:separator/>
      </w:r>
    </w:p>
  </w:endnote>
  <w:endnote w:type="continuationSeparator" w:id="0">
    <w:p w:rsidR="00941ECE" w:rsidRDefault="00941ECE" w:rsidP="008A6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c"/>
    </w:pPr>
  </w:p>
  <w:p w:rsidR="00C91920" w:rsidRDefault="00C91920" w:rsidP="008A6485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Pr="008C3C0C" w:rsidRDefault="00C91920" w:rsidP="008C3C0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1ECE" w:rsidRDefault="00941ECE" w:rsidP="008A6485">
      <w:r>
        <w:separator/>
      </w:r>
    </w:p>
  </w:footnote>
  <w:footnote w:type="continuationSeparator" w:id="0">
    <w:p w:rsidR="00941ECE" w:rsidRDefault="00941ECE" w:rsidP="008A6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920" w:rsidRDefault="00C91920" w:rsidP="008A6485">
    <w:pPr>
      <w:pStyle w:val="aa"/>
    </w:pPr>
  </w:p>
  <w:p w:rsidR="00C91920" w:rsidRDefault="00C91920" w:rsidP="008A64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8BA"/>
    <w:multiLevelType w:val="hybridMultilevel"/>
    <w:tmpl w:val="056098A6"/>
    <w:lvl w:ilvl="0" w:tplc="B87843AE">
      <w:start w:val="1"/>
      <w:numFmt w:val="decimal"/>
      <w:pStyle w:val="a"/>
      <w:suff w:val="space"/>
      <w:lvlText w:val="%1."/>
      <w:lvlJc w:val="left"/>
      <w:pPr>
        <w:ind w:left="0" w:firstLine="6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614" w:hanging="360"/>
      </w:pPr>
    </w:lvl>
    <w:lvl w:ilvl="2" w:tplc="0419001B" w:tentative="1">
      <w:start w:val="1"/>
      <w:numFmt w:val="lowerRoman"/>
      <w:lvlText w:val="%3."/>
      <w:lvlJc w:val="right"/>
      <w:pPr>
        <w:ind w:left="3334" w:hanging="180"/>
      </w:pPr>
    </w:lvl>
    <w:lvl w:ilvl="3" w:tplc="0419000F" w:tentative="1">
      <w:start w:val="1"/>
      <w:numFmt w:val="decimal"/>
      <w:lvlText w:val="%4."/>
      <w:lvlJc w:val="left"/>
      <w:pPr>
        <w:ind w:left="4054" w:hanging="360"/>
      </w:pPr>
    </w:lvl>
    <w:lvl w:ilvl="4" w:tplc="04190019" w:tentative="1">
      <w:start w:val="1"/>
      <w:numFmt w:val="lowerLetter"/>
      <w:lvlText w:val="%5."/>
      <w:lvlJc w:val="left"/>
      <w:pPr>
        <w:ind w:left="4774" w:hanging="360"/>
      </w:pPr>
    </w:lvl>
    <w:lvl w:ilvl="5" w:tplc="0419001B" w:tentative="1">
      <w:start w:val="1"/>
      <w:numFmt w:val="lowerRoman"/>
      <w:lvlText w:val="%6."/>
      <w:lvlJc w:val="right"/>
      <w:pPr>
        <w:ind w:left="5494" w:hanging="180"/>
      </w:pPr>
    </w:lvl>
    <w:lvl w:ilvl="6" w:tplc="0419000F" w:tentative="1">
      <w:start w:val="1"/>
      <w:numFmt w:val="decimal"/>
      <w:lvlText w:val="%7."/>
      <w:lvlJc w:val="left"/>
      <w:pPr>
        <w:ind w:left="6214" w:hanging="360"/>
      </w:pPr>
    </w:lvl>
    <w:lvl w:ilvl="7" w:tplc="04190019" w:tentative="1">
      <w:start w:val="1"/>
      <w:numFmt w:val="lowerLetter"/>
      <w:lvlText w:val="%8."/>
      <w:lvlJc w:val="left"/>
      <w:pPr>
        <w:ind w:left="6934" w:hanging="360"/>
      </w:pPr>
    </w:lvl>
    <w:lvl w:ilvl="8" w:tplc="0419001B" w:tentative="1">
      <w:start w:val="1"/>
      <w:numFmt w:val="lowerRoman"/>
      <w:lvlText w:val="%9."/>
      <w:lvlJc w:val="right"/>
      <w:pPr>
        <w:ind w:left="7654" w:hanging="180"/>
      </w:pPr>
    </w:lvl>
  </w:abstractNum>
  <w:abstractNum w:abstractNumId="1">
    <w:nsid w:val="18791860"/>
    <w:multiLevelType w:val="hybridMultilevel"/>
    <w:tmpl w:val="3A24E8AE"/>
    <w:lvl w:ilvl="0" w:tplc="CD26A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BC0C25"/>
    <w:multiLevelType w:val="hybridMultilevel"/>
    <w:tmpl w:val="468E2F24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436A16"/>
    <w:multiLevelType w:val="hybridMultilevel"/>
    <w:tmpl w:val="0B341668"/>
    <w:lvl w:ilvl="0" w:tplc="3924AC18">
      <w:start w:val="1"/>
      <w:numFmt w:val="bullet"/>
      <w:pStyle w:val="-"/>
      <w:suff w:val="space"/>
      <w:lvlText w:val=""/>
      <w:lvlJc w:val="left"/>
      <w:pPr>
        <w:ind w:left="0" w:firstLine="680"/>
      </w:pPr>
      <w:rPr>
        <w:rFonts w:ascii="Symbol" w:hAnsi="Symbol" w:hint="default"/>
      </w:rPr>
    </w:lvl>
    <w:lvl w:ilvl="1" w:tplc="9EDCE1B0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A6349B84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A6EC5262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DC568578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F5542A88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25B84E06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9E884530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D5942F56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4">
    <w:nsid w:val="3054458D"/>
    <w:multiLevelType w:val="hybridMultilevel"/>
    <w:tmpl w:val="01ECF42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22BD"/>
    <w:multiLevelType w:val="hybridMultilevel"/>
    <w:tmpl w:val="DBEC655A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0613B6"/>
    <w:multiLevelType w:val="hybridMultilevel"/>
    <w:tmpl w:val="BE92876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E3D55"/>
    <w:multiLevelType w:val="hybridMultilevel"/>
    <w:tmpl w:val="5E565DB6"/>
    <w:lvl w:ilvl="0" w:tplc="C756B1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6D02A39"/>
    <w:multiLevelType w:val="hybridMultilevel"/>
    <w:tmpl w:val="2C040B9C"/>
    <w:lvl w:ilvl="0" w:tplc="D19E2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9141F35"/>
    <w:multiLevelType w:val="hybridMultilevel"/>
    <w:tmpl w:val="FD60F73A"/>
    <w:lvl w:ilvl="0" w:tplc="C0FE6020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CFCF1D0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65A4DF6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E689F66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B002C49C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852F8D6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D9D8BDA8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5546C10A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370222A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>
    <w:nsid w:val="597E70C7"/>
    <w:multiLevelType w:val="hybridMultilevel"/>
    <w:tmpl w:val="BAB2C6F2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E076F"/>
    <w:multiLevelType w:val="hybridMultilevel"/>
    <w:tmpl w:val="CD720F3C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9585D"/>
    <w:multiLevelType w:val="hybridMultilevel"/>
    <w:tmpl w:val="63FC3D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55D0F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>
    <w:nsid w:val="7B065FDF"/>
    <w:multiLevelType w:val="hybridMultilevel"/>
    <w:tmpl w:val="4F60A206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23EF0"/>
    <w:multiLevelType w:val="hybridMultilevel"/>
    <w:tmpl w:val="5B5672E0"/>
    <w:lvl w:ilvl="0" w:tplc="26BC88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9"/>
  </w:num>
  <w:num w:numId="6">
    <w:abstractNumId w:val="14"/>
  </w:num>
  <w:num w:numId="7">
    <w:abstractNumId w:val="4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  <w:num w:numId="15">
    <w:abstractNumId w:val="1"/>
  </w:num>
  <w:num w:numId="16">
    <w:abstractNumId w:val="7"/>
  </w:num>
  <w:num w:numId="17">
    <w:abstractNumId w:val="8"/>
  </w:num>
  <w:num w:numId="18">
    <w:abstractNumId w:val="0"/>
    <w:lvlOverride w:ilvl="0">
      <w:startOverride w:val="1"/>
    </w:lvlOverride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mirrorMargins/>
  <w:proofState w:spelling="clean" w:grammar="clean"/>
  <w:attachedTemplate r:id="rId1"/>
  <w:defaultTabStop w:val="708"/>
  <w:hyphenationZone w:val="35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A946DD"/>
    <w:rsid w:val="000002AD"/>
    <w:rsid w:val="00000485"/>
    <w:rsid w:val="00001208"/>
    <w:rsid w:val="000018C3"/>
    <w:rsid w:val="00001ABA"/>
    <w:rsid w:val="00002600"/>
    <w:rsid w:val="00003173"/>
    <w:rsid w:val="00003239"/>
    <w:rsid w:val="00006B18"/>
    <w:rsid w:val="00006B96"/>
    <w:rsid w:val="00007632"/>
    <w:rsid w:val="00010AB6"/>
    <w:rsid w:val="000126DC"/>
    <w:rsid w:val="000141FA"/>
    <w:rsid w:val="000145CC"/>
    <w:rsid w:val="0001797D"/>
    <w:rsid w:val="00023522"/>
    <w:rsid w:val="000241E0"/>
    <w:rsid w:val="00032DAB"/>
    <w:rsid w:val="00033F59"/>
    <w:rsid w:val="00035CA9"/>
    <w:rsid w:val="0003747E"/>
    <w:rsid w:val="000375BB"/>
    <w:rsid w:val="00040467"/>
    <w:rsid w:val="0004053D"/>
    <w:rsid w:val="000410C8"/>
    <w:rsid w:val="0004370B"/>
    <w:rsid w:val="00046FE2"/>
    <w:rsid w:val="0005005D"/>
    <w:rsid w:val="000514C4"/>
    <w:rsid w:val="00053911"/>
    <w:rsid w:val="0005488A"/>
    <w:rsid w:val="00055272"/>
    <w:rsid w:val="00056D27"/>
    <w:rsid w:val="000614D1"/>
    <w:rsid w:val="000616EE"/>
    <w:rsid w:val="00061B50"/>
    <w:rsid w:val="0006201B"/>
    <w:rsid w:val="00062F63"/>
    <w:rsid w:val="00064A62"/>
    <w:rsid w:val="00065300"/>
    <w:rsid w:val="00066935"/>
    <w:rsid w:val="00066C6A"/>
    <w:rsid w:val="000703B3"/>
    <w:rsid w:val="00071398"/>
    <w:rsid w:val="00072B7E"/>
    <w:rsid w:val="00074A92"/>
    <w:rsid w:val="000810DC"/>
    <w:rsid w:val="0008197C"/>
    <w:rsid w:val="00082A62"/>
    <w:rsid w:val="00084FC0"/>
    <w:rsid w:val="00086EBD"/>
    <w:rsid w:val="00091E53"/>
    <w:rsid w:val="000966F3"/>
    <w:rsid w:val="000A018F"/>
    <w:rsid w:val="000A0740"/>
    <w:rsid w:val="000A1506"/>
    <w:rsid w:val="000A2982"/>
    <w:rsid w:val="000A4617"/>
    <w:rsid w:val="000A4793"/>
    <w:rsid w:val="000B01E0"/>
    <w:rsid w:val="000B302D"/>
    <w:rsid w:val="000B5061"/>
    <w:rsid w:val="000B59B6"/>
    <w:rsid w:val="000B6481"/>
    <w:rsid w:val="000C0050"/>
    <w:rsid w:val="000C4573"/>
    <w:rsid w:val="000C5C1A"/>
    <w:rsid w:val="000C77A1"/>
    <w:rsid w:val="000D2EAF"/>
    <w:rsid w:val="000D2EBB"/>
    <w:rsid w:val="000E049C"/>
    <w:rsid w:val="000E1340"/>
    <w:rsid w:val="000E4EDC"/>
    <w:rsid w:val="000E5E16"/>
    <w:rsid w:val="000E6028"/>
    <w:rsid w:val="000E6271"/>
    <w:rsid w:val="000E73C9"/>
    <w:rsid w:val="000E75B4"/>
    <w:rsid w:val="000F1644"/>
    <w:rsid w:val="000F3491"/>
    <w:rsid w:val="000F3743"/>
    <w:rsid w:val="000F4237"/>
    <w:rsid w:val="000F4944"/>
    <w:rsid w:val="000F4B07"/>
    <w:rsid w:val="000F56F3"/>
    <w:rsid w:val="000F6DCA"/>
    <w:rsid w:val="00100E28"/>
    <w:rsid w:val="00101668"/>
    <w:rsid w:val="00101AAD"/>
    <w:rsid w:val="0010240B"/>
    <w:rsid w:val="00104B39"/>
    <w:rsid w:val="0010631C"/>
    <w:rsid w:val="0011228F"/>
    <w:rsid w:val="0011422B"/>
    <w:rsid w:val="00116210"/>
    <w:rsid w:val="001169BE"/>
    <w:rsid w:val="001204F5"/>
    <w:rsid w:val="00122751"/>
    <w:rsid w:val="00124654"/>
    <w:rsid w:val="001255A7"/>
    <w:rsid w:val="0012767F"/>
    <w:rsid w:val="00127BB0"/>
    <w:rsid w:val="00131C21"/>
    <w:rsid w:val="0013247D"/>
    <w:rsid w:val="001328DE"/>
    <w:rsid w:val="001329DD"/>
    <w:rsid w:val="0013326E"/>
    <w:rsid w:val="001338D3"/>
    <w:rsid w:val="00133CEC"/>
    <w:rsid w:val="00135107"/>
    <w:rsid w:val="001354D0"/>
    <w:rsid w:val="00135CE1"/>
    <w:rsid w:val="001361D5"/>
    <w:rsid w:val="00136B01"/>
    <w:rsid w:val="00137D45"/>
    <w:rsid w:val="001454E4"/>
    <w:rsid w:val="0015608B"/>
    <w:rsid w:val="00156A83"/>
    <w:rsid w:val="00162EAE"/>
    <w:rsid w:val="00164E42"/>
    <w:rsid w:val="00164FCC"/>
    <w:rsid w:val="00167D11"/>
    <w:rsid w:val="001712B8"/>
    <w:rsid w:val="0017142F"/>
    <w:rsid w:val="00174216"/>
    <w:rsid w:val="001753A1"/>
    <w:rsid w:val="00176007"/>
    <w:rsid w:val="0017705A"/>
    <w:rsid w:val="001825F4"/>
    <w:rsid w:val="00183DA5"/>
    <w:rsid w:val="00183EC2"/>
    <w:rsid w:val="00185090"/>
    <w:rsid w:val="001860D4"/>
    <w:rsid w:val="00190928"/>
    <w:rsid w:val="0019650A"/>
    <w:rsid w:val="00197101"/>
    <w:rsid w:val="00197571"/>
    <w:rsid w:val="00197D48"/>
    <w:rsid w:val="001A04DB"/>
    <w:rsid w:val="001A08BE"/>
    <w:rsid w:val="001A1D69"/>
    <w:rsid w:val="001A3F1B"/>
    <w:rsid w:val="001A4F56"/>
    <w:rsid w:val="001B0562"/>
    <w:rsid w:val="001B1884"/>
    <w:rsid w:val="001B2330"/>
    <w:rsid w:val="001B6C58"/>
    <w:rsid w:val="001B7B14"/>
    <w:rsid w:val="001B7B9F"/>
    <w:rsid w:val="001C35E4"/>
    <w:rsid w:val="001C38BF"/>
    <w:rsid w:val="001C4C57"/>
    <w:rsid w:val="001C4F6D"/>
    <w:rsid w:val="001C79D9"/>
    <w:rsid w:val="001D2825"/>
    <w:rsid w:val="001D283D"/>
    <w:rsid w:val="001D6364"/>
    <w:rsid w:val="001D69DF"/>
    <w:rsid w:val="001E0380"/>
    <w:rsid w:val="001E1489"/>
    <w:rsid w:val="001E1DD1"/>
    <w:rsid w:val="001E25DB"/>
    <w:rsid w:val="001E433C"/>
    <w:rsid w:val="001F282D"/>
    <w:rsid w:val="001F3720"/>
    <w:rsid w:val="001F4025"/>
    <w:rsid w:val="001F5E65"/>
    <w:rsid w:val="00202AA1"/>
    <w:rsid w:val="0020350B"/>
    <w:rsid w:val="00206378"/>
    <w:rsid w:val="00206525"/>
    <w:rsid w:val="00210BBE"/>
    <w:rsid w:val="0021352F"/>
    <w:rsid w:val="00214BBC"/>
    <w:rsid w:val="002161A9"/>
    <w:rsid w:val="00216875"/>
    <w:rsid w:val="002169DA"/>
    <w:rsid w:val="002174E2"/>
    <w:rsid w:val="00217EBC"/>
    <w:rsid w:val="0022748C"/>
    <w:rsid w:val="00227CC6"/>
    <w:rsid w:val="00231D94"/>
    <w:rsid w:val="0023237D"/>
    <w:rsid w:val="00233D18"/>
    <w:rsid w:val="002340A6"/>
    <w:rsid w:val="0023418A"/>
    <w:rsid w:val="00234F04"/>
    <w:rsid w:val="002353C1"/>
    <w:rsid w:val="00235DD7"/>
    <w:rsid w:val="0023612C"/>
    <w:rsid w:val="002373ED"/>
    <w:rsid w:val="0023780C"/>
    <w:rsid w:val="00243E71"/>
    <w:rsid w:val="00244633"/>
    <w:rsid w:val="0024477D"/>
    <w:rsid w:val="00245A41"/>
    <w:rsid w:val="00246CE0"/>
    <w:rsid w:val="00247082"/>
    <w:rsid w:val="002505DB"/>
    <w:rsid w:val="00252D51"/>
    <w:rsid w:val="002553A9"/>
    <w:rsid w:val="00255F71"/>
    <w:rsid w:val="00256D29"/>
    <w:rsid w:val="002608AF"/>
    <w:rsid w:val="00263403"/>
    <w:rsid w:val="00263715"/>
    <w:rsid w:val="0026425B"/>
    <w:rsid w:val="00264759"/>
    <w:rsid w:val="00264787"/>
    <w:rsid w:val="002648B6"/>
    <w:rsid w:val="002661A5"/>
    <w:rsid w:val="002672CE"/>
    <w:rsid w:val="002712FE"/>
    <w:rsid w:val="002729B0"/>
    <w:rsid w:val="00273FD1"/>
    <w:rsid w:val="002758E0"/>
    <w:rsid w:val="0027759E"/>
    <w:rsid w:val="00283251"/>
    <w:rsid w:val="00291EDA"/>
    <w:rsid w:val="00292140"/>
    <w:rsid w:val="00293ADA"/>
    <w:rsid w:val="0029541C"/>
    <w:rsid w:val="002954C7"/>
    <w:rsid w:val="00295B1A"/>
    <w:rsid w:val="002A0B3B"/>
    <w:rsid w:val="002A17FD"/>
    <w:rsid w:val="002A1E21"/>
    <w:rsid w:val="002A37F1"/>
    <w:rsid w:val="002A3F0A"/>
    <w:rsid w:val="002A4620"/>
    <w:rsid w:val="002A61BF"/>
    <w:rsid w:val="002B0831"/>
    <w:rsid w:val="002B1B82"/>
    <w:rsid w:val="002B3129"/>
    <w:rsid w:val="002B326E"/>
    <w:rsid w:val="002B34A6"/>
    <w:rsid w:val="002B56E4"/>
    <w:rsid w:val="002B6526"/>
    <w:rsid w:val="002B72B7"/>
    <w:rsid w:val="002C1B3C"/>
    <w:rsid w:val="002C6777"/>
    <w:rsid w:val="002C679F"/>
    <w:rsid w:val="002D20B0"/>
    <w:rsid w:val="002E064F"/>
    <w:rsid w:val="002E1939"/>
    <w:rsid w:val="002E1B8F"/>
    <w:rsid w:val="002E1E66"/>
    <w:rsid w:val="002E2159"/>
    <w:rsid w:val="002E3662"/>
    <w:rsid w:val="002F0506"/>
    <w:rsid w:val="002F143B"/>
    <w:rsid w:val="002F5AB4"/>
    <w:rsid w:val="002F6C39"/>
    <w:rsid w:val="00300F15"/>
    <w:rsid w:val="00300FC3"/>
    <w:rsid w:val="003039F9"/>
    <w:rsid w:val="0030686F"/>
    <w:rsid w:val="00306C78"/>
    <w:rsid w:val="003118FC"/>
    <w:rsid w:val="0031363F"/>
    <w:rsid w:val="003138AC"/>
    <w:rsid w:val="00314D7E"/>
    <w:rsid w:val="00315B07"/>
    <w:rsid w:val="00320E40"/>
    <w:rsid w:val="00321CF3"/>
    <w:rsid w:val="003223CA"/>
    <w:rsid w:val="00322B66"/>
    <w:rsid w:val="00323BE4"/>
    <w:rsid w:val="00332D4B"/>
    <w:rsid w:val="0033379E"/>
    <w:rsid w:val="00334189"/>
    <w:rsid w:val="00340200"/>
    <w:rsid w:val="00341E6B"/>
    <w:rsid w:val="00342DD6"/>
    <w:rsid w:val="00345AA0"/>
    <w:rsid w:val="00345B2F"/>
    <w:rsid w:val="00354B43"/>
    <w:rsid w:val="00360980"/>
    <w:rsid w:val="0036284C"/>
    <w:rsid w:val="0036416B"/>
    <w:rsid w:val="0036679F"/>
    <w:rsid w:val="00366A68"/>
    <w:rsid w:val="003679F6"/>
    <w:rsid w:val="00376E34"/>
    <w:rsid w:val="0037739D"/>
    <w:rsid w:val="00380EFD"/>
    <w:rsid w:val="003815A8"/>
    <w:rsid w:val="0038169D"/>
    <w:rsid w:val="003830B9"/>
    <w:rsid w:val="00385F58"/>
    <w:rsid w:val="003915E3"/>
    <w:rsid w:val="0039200A"/>
    <w:rsid w:val="0039345F"/>
    <w:rsid w:val="00393CDF"/>
    <w:rsid w:val="00395C96"/>
    <w:rsid w:val="003A08B2"/>
    <w:rsid w:val="003A4610"/>
    <w:rsid w:val="003A5DEA"/>
    <w:rsid w:val="003A6218"/>
    <w:rsid w:val="003A6A67"/>
    <w:rsid w:val="003A7A63"/>
    <w:rsid w:val="003B18E9"/>
    <w:rsid w:val="003B1AD8"/>
    <w:rsid w:val="003B1BAC"/>
    <w:rsid w:val="003B20BC"/>
    <w:rsid w:val="003B2800"/>
    <w:rsid w:val="003B40F4"/>
    <w:rsid w:val="003C0CD1"/>
    <w:rsid w:val="003C2948"/>
    <w:rsid w:val="003C4880"/>
    <w:rsid w:val="003C68FA"/>
    <w:rsid w:val="003D04AF"/>
    <w:rsid w:val="003D072C"/>
    <w:rsid w:val="003D1CDB"/>
    <w:rsid w:val="003D4B68"/>
    <w:rsid w:val="003D7DC0"/>
    <w:rsid w:val="003E573B"/>
    <w:rsid w:val="003E6146"/>
    <w:rsid w:val="003E6F42"/>
    <w:rsid w:val="003E6F9C"/>
    <w:rsid w:val="003E75F2"/>
    <w:rsid w:val="003E7CB1"/>
    <w:rsid w:val="003F1E60"/>
    <w:rsid w:val="003F2339"/>
    <w:rsid w:val="003F2CEE"/>
    <w:rsid w:val="003F4310"/>
    <w:rsid w:val="003F4420"/>
    <w:rsid w:val="003F53DB"/>
    <w:rsid w:val="003F6962"/>
    <w:rsid w:val="003F6A03"/>
    <w:rsid w:val="003F710A"/>
    <w:rsid w:val="003F760F"/>
    <w:rsid w:val="004040D9"/>
    <w:rsid w:val="00405184"/>
    <w:rsid w:val="00407F52"/>
    <w:rsid w:val="004103AD"/>
    <w:rsid w:val="00413911"/>
    <w:rsid w:val="00413CFB"/>
    <w:rsid w:val="00413D46"/>
    <w:rsid w:val="004140C1"/>
    <w:rsid w:val="004147BF"/>
    <w:rsid w:val="00416248"/>
    <w:rsid w:val="00420F20"/>
    <w:rsid w:val="004245C2"/>
    <w:rsid w:val="00424C57"/>
    <w:rsid w:val="00425904"/>
    <w:rsid w:val="00425DBC"/>
    <w:rsid w:val="00427046"/>
    <w:rsid w:val="004271FD"/>
    <w:rsid w:val="004303C6"/>
    <w:rsid w:val="004306E5"/>
    <w:rsid w:val="00431D87"/>
    <w:rsid w:val="00431E68"/>
    <w:rsid w:val="00432A80"/>
    <w:rsid w:val="004332F9"/>
    <w:rsid w:val="00433760"/>
    <w:rsid w:val="0043490F"/>
    <w:rsid w:val="00436032"/>
    <w:rsid w:val="00436F38"/>
    <w:rsid w:val="00437A83"/>
    <w:rsid w:val="00437BEB"/>
    <w:rsid w:val="0044063D"/>
    <w:rsid w:val="00440DDC"/>
    <w:rsid w:val="00441121"/>
    <w:rsid w:val="00444112"/>
    <w:rsid w:val="004444D5"/>
    <w:rsid w:val="00447571"/>
    <w:rsid w:val="00450B48"/>
    <w:rsid w:val="0045141B"/>
    <w:rsid w:val="00451DC8"/>
    <w:rsid w:val="004542A9"/>
    <w:rsid w:val="00455938"/>
    <w:rsid w:val="00462FE2"/>
    <w:rsid w:val="004649A6"/>
    <w:rsid w:val="00464BF7"/>
    <w:rsid w:val="00465A56"/>
    <w:rsid w:val="00467071"/>
    <w:rsid w:val="0047019D"/>
    <w:rsid w:val="00471170"/>
    <w:rsid w:val="00473591"/>
    <w:rsid w:val="00474408"/>
    <w:rsid w:val="0047653F"/>
    <w:rsid w:val="00476CE4"/>
    <w:rsid w:val="00484715"/>
    <w:rsid w:val="004851BE"/>
    <w:rsid w:val="00492546"/>
    <w:rsid w:val="0049279D"/>
    <w:rsid w:val="004927D0"/>
    <w:rsid w:val="00492E52"/>
    <w:rsid w:val="004939AD"/>
    <w:rsid w:val="00494808"/>
    <w:rsid w:val="00494A0B"/>
    <w:rsid w:val="004A18B2"/>
    <w:rsid w:val="004A268A"/>
    <w:rsid w:val="004A50CB"/>
    <w:rsid w:val="004A57F4"/>
    <w:rsid w:val="004A5E5E"/>
    <w:rsid w:val="004A63F7"/>
    <w:rsid w:val="004A6DF3"/>
    <w:rsid w:val="004B092C"/>
    <w:rsid w:val="004B1CF4"/>
    <w:rsid w:val="004B2F1C"/>
    <w:rsid w:val="004B3076"/>
    <w:rsid w:val="004B37DD"/>
    <w:rsid w:val="004B4068"/>
    <w:rsid w:val="004B4943"/>
    <w:rsid w:val="004B5584"/>
    <w:rsid w:val="004B62FF"/>
    <w:rsid w:val="004B748C"/>
    <w:rsid w:val="004C3374"/>
    <w:rsid w:val="004C4311"/>
    <w:rsid w:val="004C5C34"/>
    <w:rsid w:val="004D12C5"/>
    <w:rsid w:val="004D1A85"/>
    <w:rsid w:val="004D1C6A"/>
    <w:rsid w:val="004D4D0D"/>
    <w:rsid w:val="004D520D"/>
    <w:rsid w:val="004D66CC"/>
    <w:rsid w:val="004E0BCA"/>
    <w:rsid w:val="004E1E21"/>
    <w:rsid w:val="004E49C5"/>
    <w:rsid w:val="004E5103"/>
    <w:rsid w:val="004E7962"/>
    <w:rsid w:val="004E7E4D"/>
    <w:rsid w:val="004F027B"/>
    <w:rsid w:val="004F177B"/>
    <w:rsid w:val="004F3608"/>
    <w:rsid w:val="004F5D05"/>
    <w:rsid w:val="004F7048"/>
    <w:rsid w:val="00500159"/>
    <w:rsid w:val="00504F29"/>
    <w:rsid w:val="00511E83"/>
    <w:rsid w:val="005125DC"/>
    <w:rsid w:val="00515BE3"/>
    <w:rsid w:val="00517394"/>
    <w:rsid w:val="00521ECE"/>
    <w:rsid w:val="005222CC"/>
    <w:rsid w:val="00522910"/>
    <w:rsid w:val="00532BEF"/>
    <w:rsid w:val="00533B3E"/>
    <w:rsid w:val="00536E6E"/>
    <w:rsid w:val="00540DFC"/>
    <w:rsid w:val="005459D4"/>
    <w:rsid w:val="00546C19"/>
    <w:rsid w:val="0054731B"/>
    <w:rsid w:val="00547A45"/>
    <w:rsid w:val="005507A5"/>
    <w:rsid w:val="005520F1"/>
    <w:rsid w:val="00553953"/>
    <w:rsid w:val="00554B41"/>
    <w:rsid w:val="00554F73"/>
    <w:rsid w:val="00555091"/>
    <w:rsid w:val="00556274"/>
    <w:rsid w:val="00557258"/>
    <w:rsid w:val="00560696"/>
    <w:rsid w:val="00561021"/>
    <w:rsid w:val="0056154E"/>
    <w:rsid w:val="00561593"/>
    <w:rsid w:val="00565D1F"/>
    <w:rsid w:val="00565D7C"/>
    <w:rsid w:val="0056687E"/>
    <w:rsid w:val="00566EDB"/>
    <w:rsid w:val="00567C58"/>
    <w:rsid w:val="0057001F"/>
    <w:rsid w:val="00570353"/>
    <w:rsid w:val="00570932"/>
    <w:rsid w:val="0057253D"/>
    <w:rsid w:val="00573299"/>
    <w:rsid w:val="0057353E"/>
    <w:rsid w:val="005741C7"/>
    <w:rsid w:val="00575EF0"/>
    <w:rsid w:val="0057677F"/>
    <w:rsid w:val="00580223"/>
    <w:rsid w:val="0058287B"/>
    <w:rsid w:val="00583A9E"/>
    <w:rsid w:val="005842EB"/>
    <w:rsid w:val="005847CF"/>
    <w:rsid w:val="005848F1"/>
    <w:rsid w:val="00585284"/>
    <w:rsid w:val="005853A8"/>
    <w:rsid w:val="00587922"/>
    <w:rsid w:val="005902FE"/>
    <w:rsid w:val="0059640D"/>
    <w:rsid w:val="00596882"/>
    <w:rsid w:val="005969C4"/>
    <w:rsid w:val="005A0EDF"/>
    <w:rsid w:val="005A2BD4"/>
    <w:rsid w:val="005A3BC9"/>
    <w:rsid w:val="005A461C"/>
    <w:rsid w:val="005A5B39"/>
    <w:rsid w:val="005A7C3A"/>
    <w:rsid w:val="005B149B"/>
    <w:rsid w:val="005B1903"/>
    <w:rsid w:val="005B5C5E"/>
    <w:rsid w:val="005C5BD9"/>
    <w:rsid w:val="005C67AD"/>
    <w:rsid w:val="005C68B5"/>
    <w:rsid w:val="005D06BF"/>
    <w:rsid w:val="005D1229"/>
    <w:rsid w:val="005D23DE"/>
    <w:rsid w:val="005D7138"/>
    <w:rsid w:val="005D7A8F"/>
    <w:rsid w:val="005D7E82"/>
    <w:rsid w:val="005E12B9"/>
    <w:rsid w:val="005E1C81"/>
    <w:rsid w:val="005F1EBF"/>
    <w:rsid w:val="005F5154"/>
    <w:rsid w:val="005F5AA2"/>
    <w:rsid w:val="005F5F30"/>
    <w:rsid w:val="005F6747"/>
    <w:rsid w:val="006028A1"/>
    <w:rsid w:val="0060293C"/>
    <w:rsid w:val="006046C6"/>
    <w:rsid w:val="00605E75"/>
    <w:rsid w:val="00616A5B"/>
    <w:rsid w:val="006175F4"/>
    <w:rsid w:val="006178BC"/>
    <w:rsid w:val="00620381"/>
    <w:rsid w:val="00623F26"/>
    <w:rsid w:val="006245D4"/>
    <w:rsid w:val="006247CA"/>
    <w:rsid w:val="00624945"/>
    <w:rsid w:val="00625798"/>
    <w:rsid w:val="00625B0C"/>
    <w:rsid w:val="00625D3A"/>
    <w:rsid w:val="006275C8"/>
    <w:rsid w:val="00627D98"/>
    <w:rsid w:val="00631EBD"/>
    <w:rsid w:val="006342C1"/>
    <w:rsid w:val="00636073"/>
    <w:rsid w:val="00640E87"/>
    <w:rsid w:val="0064105E"/>
    <w:rsid w:val="00641758"/>
    <w:rsid w:val="0064595F"/>
    <w:rsid w:val="006519B5"/>
    <w:rsid w:val="00653DFF"/>
    <w:rsid w:val="00655371"/>
    <w:rsid w:val="00657C6E"/>
    <w:rsid w:val="00657EBC"/>
    <w:rsid w:val="00660723"/>
    <w:rsid w:val="00660C0D"/>
    <w:rsid w:val="0066340C"/>
    <w:rsid w:val="00663B8A"/>
    <w:rsid w:val="006657D8"/>
    <w:rsid w:val="00671CA5"/>
    <w:rsid w:val="00673C33"/>
    <w:rsid w:val="0067434E"/>
    <w:rsid w:val="00674A45"/>
    <w:rsid w:val="00682925"/>
    <w:rsid w:val="00684FE9"/>
    <w:rsid w:val="00686BAA"/>
    <w:rsid w:val="00686FAE"/>
    <w:rsid w:val="0069009C"/>
    <w:rsid w:val="006901D2"/>
    <w:rsid w:val="006914F0"/>
    <w:rsid w:val="00692238"/>
    <w:rsid w:val="00694B9C"/>
    <w:rsid w:val="00695A1C"/>
    <w:rsid w:val="00695BDC"/>
    <w:rsid w:val="00696DBB"/>
    <w:rsid w:val="0069747F"/>
    <w:rsid w:val="0069769C"/>
    <w:rsid w:val="006A106A"/>
    <w:rsid w:val="006A1874"/>
    <w:rsid w:val="006A2BC0"/>
    <w:rsid w:val="006A3CED"/>
    <w:rsid w:val="006A4140"/>
    <w:rsid w:val="006A6045"/>
    <w:rsid w:val="006B0BDE"/>
    <w:rsid w:val="006B16C2"/>
    <w:rsid w:val="006B2CBB"/>
    <w:rsid w:val="006B300D"/>
    <w:rsid w:val="006B70B3"/>
    <w:rsid w:val="006B7218"/>
    <w:rsid w:val="006C332D"/>
    <w:rsid w:val="006C3D2E"/>
    <w:rsid w:val="006C5BEE"/>
    <w:rsid w:val="006C6BE6"/>
    <w:rsid w:val="006C768D"/>
    <w:rsid w:val="006D4FDA"/>
    <w:rsid w:val="006D64B3"/>
    <w:rsid w:val="006D78A4"/>
    <w:rsid w:val="006E0D7D"/>
    <w:rsid w:val="006E3C4B"/>
    <w:rsid w:val="006E4550"/>
    <w:rsid w:val="006E5043"/>
    <w:rsid w:val="006E5BB6"/>
    <w:rsid w:val="006F43D3"/>
    <w:rsid w:val="006F4B7F"/>
    <w:rsid w:val="006F5239"/>
    <w:rsid w:val="006F6DC6"/>
    <w:rsid w:val="006F702B"/>
    <w:rsid w:val="00702459"/>
    <w:rsid w:val="0070290F"/>
    <w:rsid w:val="00703C73"/>
    <w:rsid w:val="00712CA7"/>
    <w:rsid w:val="0071421F"/>
    <w:rsid w:val="007165A9"/>
    <w:rsid w:val="00721E29"/>
    <w:rsid w:val="007241BB"/>
    <w:rsid w:val="00724DD1"/>
    <w:rsid w:val="00730E99"/>
    <w:rsid w:val="00731512"/>
    <w:rsid w:val="00732E67"/>
    <w:rsid w:val="007351F0"/>
    <w:rsid w:val="0073630F"/>
    <w:rsid w:val="00737DE9"/>
    <w:rsid w:val="007418A8"/>
    <w:rsid w:val="00741F7D"/>
    <w:rsid w:val="00742E55"/>
    <w:rsid w:val="0074326C"/>
    <w:rsid w:val="00743435"/>
    <w:rsid w:val="00745AF6"/>
    <w:rsid w:val="00746861"/>
    <w:rsid w:val="00750A51"/>
    <w:rsid w:val="00752253"/>
    <w:rsid w:val="00753155"/>
    <w:rsid w:val="007544AB"/>
    <w:rsid w:val="007556BA"/>
    <w:rsid w:val="007575C4"/>
    <w:rsid w:val="00762721"/>
    <w:rsid w:val="0076448D"/>
    <w:rsid w:val="00766029"/>
    <w:rsid w:val="00767233"/>
    <w:rsid w:val="007677CC"/>
    <w:rsid w:val="007707D3"/>
    <w:rsid w:val="007717EF"/>
    <w:rsid w:val="00772666"/>
    <w:rsid w:val="00773DDF"/>
    <w:rsid w:val="00775A0A"/>
    <w:rsid w:val="00777045"/>
    <w:rsid w:val="00777602"/>
    <w:rsid w:val="00780996"/>
    <w:rsid w:val="00783369"/>
    <w:rsid w:val="007857AB"/>
    <w:rsid w:val="0078594F"/>
    <w:rsid w:val="00786855"/>
    <w:rsid w:val="00786A3B"/>
    <w:rsid w:val="00787C33"/>
    <w:rsid w:val="0079046D"/>
    <w:rsid w:val="007912D0"/>
    <w:rsid w:val="007917B0"/>
    <w:rsid w:val="00792BDC"/>
    <w:rsid w:val="0079558B"/>
    <w:rsid w:val="0079771F"/>
    <w:rsid w:val="00797BFD"/>
    <w:rsid w:val="007A10F7"/>
    <w:rsid w:val="007A5854"/>
    <w:rsid w:val="007A5F00"/>
    <w:rsid w:val="007A7824"/>
    <w:rsid w:val="007B0358"/>
    <w:rsid w:val="007B549C"/>
    <w:rsid w:val="007B5C03"/>
    <w:rsid w:val="007C4644"/>
    <w:rsid w:val="007C6162"/>
    <w:rsid w:val="007D4344"/>
    <w:rsid w:val="007D5AD8"/>
    <w:rsid w:val="007D736D"/>
    <w:rsid w:val="007D750E"/>
    <w:rsid w:val="007D752C"/>
    <w:rsid w:val="007D76A9"/>
    <w:rsid w:val="007E223F"/>
    <w:rsid w:val="007E5C4D"/>
    <w:rsid w:val="007F00A4"/>
    <w:rsid w:val="007F35E8"/>
    <w:rsid w:val="007F3BD1"/>
    <w:rsid w:val="007F404D"/>
    <w:rsid w:val="007F4FF6"/>
    <w:rsid w:val="007F50B3"/>
    <w:rsid w:val="007F6C6B"/>
    <w:rsid w:val="007F6E90"/>
    <w:rsid w:val="0080173E"/>
    <w:rsid w:val="00805510"/>
    <w:rsid w:val="0080617E"/>
    <w:rsid w:val="00813416"/>
    <w:rsid w:val="00814003"/>
    <w:rsid w:val="00814672"/>
    <w:rsid w:val="00814804"/>
    <w:rsid w:val="00814F80"/>
    <w:rsid w:val="00815F64"/>
    <w:rsid w:val="00821987"/>
    <w:rsid w:val="008223D2"/>
    <w:rsid w:val="008239B8"/>
    <w:rsid w:val="008249D2"/>
    <w:rsid w:val="00825C3B"/>
    <w:rsid w:val="00827DFC"/>
    <w:rsid w:val="00830211"/>
    <w:rsid w:val="00833888"/>
    <w:rsid w:val="00840E05"/>
    <w:rsid w:val="00841001"/>
    <w:rsid w:val="00841A43"/>
    <w:rsid w:val="00841B96"/>
    <w:rsid w:val="008433C4"/>
    <w:rsid w:val="008472B9"/>
    <w:rsid w:val="008501F3"/>
    <w:rsid w:val="00851809"/>
    <w:rsid w:val="00851822"/>
    <w:rsid w:val="00852C3B"/>
    <w:rsid w:val="00852D27"/>
    <w:rsid w:val="008532B2"/>
    <w:rsid w:val="008532F9"/>
    <w:rsid w:val="008534D5"/>
    <w:rsid w:val="00855E42"/>
    <w:rsid w:val="008567EA"/>
    <w:rsid w:val="00856B2C"/>
    <w:rsid w:val="00860F0B"/>
    <w:rsid w:val="00861211"/>
    <w:rsid w:val="00863043"/>
    <w:rsid w:val="0086377B"/>
    <w:rsid w:val="00865FCB"/>
    <w:rsid w:val="008719C7"/>
    <w:rsid w:val="00873E86"/>
    <w:rsid w:val="00875134"/>
    <w:rsid w:val="008756BE"/>
    <w:rsid w:val="00877032"/>
    <w:rsid w:val="008822A5"/>
    <w:rsid w:val="00883888"/>
    <w:rsid w:val="0088796C"/>
    <w:rsid w:val="00892DCB"/>
    <w:rsid w:val="00893E9B"/>
    <w:rsid w:val="00895F31"/>
    <w:rsid w:val="00896B8F"/>
    <w:rsid w:val="00897D27"/>
    <w:rsid w:val="008A0263"/>
    <w:rsid w:val="008A057A"/>
    <w:rsid w:val="008A0A2C"/>
    <w:rsid w:val="008A28AA"/>
    <w:rsid w:val="008A3DCE"/>
    <w:rsid w:val="008A42EC"/>
    <w:rsid w:val="008A6485"/>
    <w:rsid w:val="008A69F7"/>
    <w:rsid w:val="008B013A"/>
    <w:rsid w:val="008B0261"/>
    <w:rsid w:val="008B08F4"/>
    <w:rsid w:val="008B3DF7"/>
    <w:rsid w:val="008C2FE0"/>
    <w:rsid w:val="008C3C0C"/>
    <w:rsid w:val="008C3E48"/>
    <w:rsid w:val="008C439A"/>
    <w:rsid w:val="008C5AF5"/>
    <w:rsid w:val="008D0FC0"/>
    <w:rsid w:val="008D1916"/>
    <w:rsid w:val="008D2F95"/>
    <w:rsid w:val="008D5F86"/>
    <w:rsid w:val="008D729D"/>
    <w:rsid w:val="008D757B"/>
    <w:rsid w:val="008E039C"/>
    <w:rsid w:val="008E06AB"/>
    <w:rsid w:val="008E2683"/>
    <w:rsid w:val="008E7226"/>
    <w:rsid w:val="008F29DE"/>
    <w:rsid w:val="008F3587"/>
    <w:rsid w:val="008F380D"/>
    <w:rsid w:val="008F4A98"/>
    <w:rsid w:val="008F6127"/>
    <w:rsid w:val="009030F2"/>
    <w:rsid w:val="00903C78"/>
    <w:rsid w:val="00904BB7"/>
    <w:rsid w:val="00906030"/>
    <w:rsid w:val="00911116"/>
    <w:rsid w:val="00911141"/>
    <w:rsid w:val="009114E5"/>
    <w:rsid w:val="009140A1"/>
    <w:rsid w:val="009141F7"/>
    <w:rsid w:val="00917C2B"/>
    <w:rsid w:val="00917C45"/>
    <w:rsid w:val="00920B94"/>
    <w:rsid w:val="009217CE"/>
    <w:rsid w:val="00921BC0"/>
    <w:rsid w:val="00923ECB"/>
    <w:rsid w:val="00926056"/>
    <w:rsid w:val="009268BA"/>
    <w:rsid w:val="00931C58"/>
    <w:rsid w:val="009338BD"/>
    <w:rsid w:val="00934F21"/>
    <w:rsid w:val="00935850"/>
    <w:rsid w:val="0093644C"/>
    <w:rsid w:val="0093731C"/>
    <w:rsid w:val="00940A92"/>
    <w:rsid w:val="00941ECE"/>
    <w:rsid w:val="0094298F"/>
    <w:rsid w:val="00942A81"/>
    <w:rsid w:val="00945A3E"/>
    <w:rsid w:val="00946008"/>
    <w:rsid w:val="00946ED2"/>
    <w:rsid w:val="00950050"/>
    <w:rsid w:val="009510D3"/>
    <w:rsid w:val="009512D3"/>
    <w:rsid w:val="00956CC7"/>
    <w:rsid w:val="00961642"/>
    <w:rsid w:val="00971005"/>
    <w:rsid w:val="00972097"/>
    <w:rsid w:val="00972711"/>
    <w:rsid w:val="00972C84"/>
    <w:rsid w:val="00974D89"/>
    <w:rsid w:val="009836BA"/>
    <w:rsid w:val="00987355"/>
    <w:rsid w:val="00991C65"/>
    <w:rsid w:val="00992FCB"/>
    <w:rsid w:val="00994510"/>
    <w:rsid w:val="009950D2"/>
    <w:rsid w:val="009A2F76"/>
    <w:rsid w:val="009A3841"/>
    <w:rsid w:val="009A4C53"/>
    <w:rsid w:val="009A4E52"/>
    <w:rsid w:val="009B1F35"/>
    <w:rsid w:val="009B377E"/>
    <w:rsid w:val="009B5F82"/>
    <w:rsid w:val="009B6CF9"/>
    <w:rsid w:val="009B7D92"/>
    <w:rsid w:val="009C00AA"/>
    <w:rsid w:val="009C00E3"/>
    <w:rsid w:val="009C0371"/>
    <w:rsid w:val="009C35F3"/>
    <w:rsid w:val="009D1C32"/>
    <w:rsid w:val="009D20C2"/>
    <w:rsid w:val="009D3088"/>
    <w:rsid w:val="009D3874"/>
    <w:rsid w:val="009D3DE3"/>
    <w:rsid w:val="009D3F53"/>
    <w:rsid w:val="009D4197"/>
    <w:rsid w:val="009D4747"/>
    <w:rsid w:val="009D5106"/>
    <w:rsid w:val="009D7E70"/>
    <w:rsid w:val="009E088A"/>
    <w:rsid w:val="009E3B1A"/>
    <w:rsid w:val="009E4628"/>
    <w:rsid w:val="009F0388"/>
    <w:rsid w:val="009F0409"/>
    <w:rsid w:val="009F08C0"/>
    <w:rsid w:val="009F5C63"/>
    <w:rsid w:val="00A02833"/>
    <w:rsid w:val="00A07F50"/>
    <w:rsid w:val="00A101CF"/>
    <w:rsid w:val="00A11232"/>
    <w:rsid w:val="00A16BEA"/>
    <w:rsid w:val="00A21747"/>
    <w:rsid w:val="00A25B4D"/>
    <w:rsid w:val="00A25C67"/>
    <w:rsid w:val="00A307F6"/>
    <w:rsid w:val="00A316DF"/>
    <w:rsid w:val="00A31CC3"/>
    <w:rsid w:val="00A31E54"/>
    <w:rsid w:val="00A32849"/>
    <w:rsid w:val="00A3522A"/>
    <w:rsid w:val="00A36EF7"/>
    <w:rsid w:val="00A36F70"/>
    <w:rsid w:val="00A37C42"/>
    <w:rsid w:val="00A4233B"/>
    <w:rsid w:val="00A44D8A"/>
    <w:rsid w:val="00A52D10"/>
    <w:rsid w:val="00A56284"/>
    <w:rsid w:val="00A57943"/>
    <w:rsid w:val="00A61647"/>
    <w:rsid w:val="00A63886"/>
    <w:rsid w:val="00A64A51"/>
    <w:rsid w:val="00A70D58"/>
    <w:rsid w:val="00A715FF"/>
    <w:rsid w:val="00A74551"/>
    <w:rsid w:val="00A77A6E"/>
    <w:rsid w:val="00A80BB9"/>
    <w:rsid w:val="00A81CB1"/>
    <w:rsid w:val="00A86A69"/>
    <w:rsid w:val="00A877F1"/>
    <w:rsid w:val="00A87A9B"/>
    <w:rsid w:val="00A94080"/>
    <w:rsid w:val="00A94625"/>
    <w:rsid w:val="00A946DD"/>
    <w:rsid w:val="00A97F7D"/>
    <w:rsid w:val="00AA025C"/>
    <w:rsid w:val="00AA1C78"/>
    <w:rsid w:val="00AA2E99"/>
    <w:rsid w:val="00AB1DBA"/>
    <w:rsid w:val="00AB308C"/>
    <w:rsid w:val="00AB3AB2"/>
    <w:rsid w:val="00AB4174"/>
    <w:rsid w:val="00AB5339"/>
    <w:rsid w:val="00AB570A"/>
    <w:rsid w:val="00AB5DA6"/>
    <w:rsid w:val="00AB67A6"/>
    <w:rsid w:val="00AC082E"/>
    <w:rsid w:val="00AC18F5"/>
    <w:rsid w:val="00AC36DC"/>
    <w:rsid w:val="00AC789F"/>
    <w:rsid w:val="00AD1EE9"/>
    <w:rsid w:val="00AD213A"/>
    <w:rsid w:val="00AD2903"/>
    <w:rsid w:val="00AD372C"/>
    <w:rsid w:val="00AD505F"/>
    <w:rsid w:val="00AD63E6"/>
    <w:rsid w:val="00AD6994"/>
    <w:rsid w:val="00AE1E7C"/>
    <w:rsid w:val="00AE2BC4"/>
    <w:rsid w:val="00AE42A6"/>
    <w:rsid w:val="00AE4AC5"/>
    <w:rsid w:val="00AE63F0"/>
    <w:rsid w:val="00AE6A52"/>
    <w:rsid w:val="00AF0EC7"/>
    <w:rsid w:val="00AF142F"/>
    <w:rsid w:val="00AF5E48"/>
    <w:rsid w:val="00AF71B7"/>
    <w:rsid w:val="00B012B8"/>
    <w:rsid w:val="00B02676"/>
    <w:rsid w:val="00B03B3A"/>
    <w:rsid w:val="00B070C2"/>
    <w:rsid w:val="00B109DC"/>
    <w:rsid w:val="00B11F5C"/>
    <w:rsid w:val="00B139EA"/>
    <w:rsid w:val="00B14720"/>
    <w:rsid w:val="00B203D3"/>
    <w:rsid w:val="00B20546"/>
    <w:rsid w:val="00B20691"/>
    <w:rsid w:val="00B20B71"/>
    <w:rsid w:val="00B21D3B"/>
    <w:rsid w:val="00B2304E"/>
    <w:rsid w:val="00B23D5F"/>
    <w:rsid w:val="00B23DBF"/>
    <w:rsid w:val="00B251F8"/>
    <w:rsid w:val="00B26CBE"/>
    <w:rsid w:val="00B27FCB"/>
    <w:rsid w:val="00B312B6"/>
    <w:rsid w:val="00B33018"/>
    <w:rsid w:val="00B33E62"/>
    <w:rsid w:val="00B405FE"/>
    <w:rsid w:val="00B4256A"/>
    <w:rsid w:val="00B44873"/>
    <w:rsid w:val="00B511A4"/>
    <w:rsid w:val="00B5190E"/>
    <w:rsid w:val="00B53BF9"/>
    <w:rsid w:val="00B5451D"/>
    <w:rsid w:val="00B547A6"/>
    <w:rsid w:val="00B55E03"/>
    <w:rsid w:val="00B60500"/>
    <w:rsid w:val="00B609B2"/>
    <w:rsid w:val="00B60A73"/>
    <w:rsid w:val="00B633ED"/>
    <w:rsid w:val="00B641BD"/>
    <w:rsid w:val="00B72706"/>
    <w:rsid w:val="00B7382F"/>
    <w:rsid w:val="00B738DE"/>
    <w:rsid w:val="00B768F5"/>
    <w:rsid w:val="00B777EC"/>
    <w:rsid w:val="00B77AF4"/>
    <w:rsid w:val="00B8060B"/>
    <w:rsid w:val="00B80EA3"/>
    <w:rsid w:val="00B82323"/>
    <w:rsid w:val="00B82A3F"/>
    <w:rsid w:val="00B84B10"/>
    <w:rsid w:val="00B84FF6"/>
    <w:rsid w:val="00B85F4B"/>
    <w:rsid w:val="00B866B5"/>
    <w:rsid w:val="00B923F6"/>
    <w:rsid w:val="00B92D9C"/>
    <w:rsid w:val="00B9336C"/>
    <w:rsid w:val="00B935B9"/>
    <w:rsid w:val="00B93F63"/>
    <w:rsid w:val="00B93FC6"/>
    <w:rsid w:val="00B96ADB"/>
    <w:rsid w:val="00BA37A4"/>
    <w:rsid w:val="00BA692A"/>
    <w:rsid w:val="00BB13C9"/>
    <w:rsid w:val="00BB1827"/>
    <w:rsid w:val="00BB3C39"/>
    <w:rsid w:val="00BB515A"/>
    <w:rsid w:val="00BB5B4F"/>
    <w:rsid w:val="00BB5E95"/>
    <w:rsid w:val="00BC2473"/>
    <w:rsid w:val="00BC27A3"/>
    <w:rsid w:val="00BC2B5C"/>
    <w:rsid w:val="00BC3348"/>
    <w:rsid w:val="00BC443B"/>
    <w:rsid w:val="00BC765C"/>
    <w:rsid w:val="00BC7B31"/>
    <w:rsid w:val="00BD1648"/>
    <w:rsid w:val="00BD6738"/>
    <w:rsid w:val="00BD7E1B"/>
    <w:rsid w:val="00BE068B"/>
    <w:rsid w:val="00BE4855"/>
    <w:rsid w:val="00BE6C3F"/>
    <w:rsid w:val="00BE7B9F"/>
    <w:rsid w:val="00BF24A3"/>
    <w:rsid w:val="00BF76C3"/>
    <w:rsid w:val="00C00102"/>
    <w:rsid w:val="00C03D8D"/>
    <w:rsid w:val="00C065F8"/>
    <w:rsid w:val="00C11772"/>
    <w:rsid w:val="00C12082"/>
    <w:rsid w:val="00C12F83"/>
    <w:rsid w:val="00C261FD"/>
    <w:rsid w:val="00C27880"/>
    <w:rsid w:val="00C27B62"/>
    <w:rsid w:val="00C27B70"/>
    <w:rsid w:val="00C30C8F"/>
    <w:rsid w:val="00C33B1A"/>
    <w:rsid w:val="00C346D2"/>
    <w:rsid w:val="00C4146B"/>
    <w:rsid w:val="00C41CA3"/>
    <w:rsid w:val="00C43020"/>
    <w:rsid w:val="00C4408B"/>
    <w:rsid w:val="00C4418B"/>
    <w:rsid w:val="00C45207"/>
    <w:rsid w:val="00C47088"/>
    <w:rsid w:val="00C5199E"/>
    <w:rsid w:val="00C51D45"/>
    <w:rsid w:val="00C54243"/>
    <w:rsid w:val="00C5458D"/>
    <w:rsid w:val="00C57A8D"/>
    <w:rsid w:val="00C70EB1"/>
    <w:rsid w:val="00C72E56"/>
    <w:rsid w:val="00C73486"/>
    <w:rsid w:val="00C7638C"/>
    <w:rsid w:val="00C8016F"/>
    <w:rsid w:val="00C826D8"/>
    <w:rsid w:val="00C831EB"/>
    <w:rsid w:val="00C835BE"/>
    <w:rsid w:val="00C86049"/>
    <w:rsid w:val="00C91920"/>
    <w:rsid w:val="00C92287"/>
    <w:rsid w:val="00C95E33"/>
    <w:rsid w:val="00CA043C"/>
    <w:rsid w:val="00CA1557"/>
    <w:rsid w:val="00CA1E93"/>
    <w:rsid w:val="00CA2144"/>
    <w:rsid w:val="00CA2175"/>
    <w:rsid w:val="00CA3B6D"/>
    <w:rsid w:val="00CA4838"/>
    <w:rsid w:val="00CA5943"/>
    <w:rsid w:val="00CA5C5C"/>
    <w:rsid w:val="00CB2C79"/>
    <w:rsid w:val="00CB2F22"/>
    <w:rsid w:val="00CB62BE"/>
    <w:rsid w:val="00CB6892"/>
    <w:rsid w:val="00CC126E"/>
    <w:rsid w:val="00CC3D61"/>
    <w:rsid w:val="00CC4070"/>
    <w:rsid w:val="00CC5FF3"/>
    <w:rsid w:val="00CD38A7"/>
    <w:rsid w:val="00CD5067"/>
    <w:rsid w:val="00CD726C"/>
    <w:rsid w:val="00CE0B09"/>
    <w:rsid w:val="00CE6D2B"/>
    <w:rsid w:val="00CF01FE"/>
    <w:rsid w:val="00CF7AA5"/>
    <w:rsid w:val="00CF7E08"/>
    <w:rsid w:val="00D015D2"/>
    <w:rsid w:val="00D01C44"/>
    <w:rsid w:val="00D01D5F"/>
    <w:rsid w:val="00D02E06"/>
    <w:rsid w:val="00D0463C"/>
    <w:rsid w:val="00D049E9"/>
    <w:rsid w:val="00D05637"/>
    <w:rsid w:val="00D05D9D"/>
    <w:rsid w:val="00D07148"/>
    <w:rsid w:val="00D1133B"/>
    <w:rsid w:val="00D135D7"/>
    <w:rsid w:val="00D15E11"/>
    <w:rsid w:val="00D1776B"/>
    <w:rsid w:val="00D21A03"/>
    <w:rsid w:val="00D21A9D"/>
    <w:rsid w:val="00D22D8F"/>
    <w:rsid w:val="00D24712"/>
    <w:rsid w:val="00D24F70"/>
    <w:rsid w:val="00D250C5"/>
    <w:rsid w:val="00D32F48"/>
    <w:rsid w:val="00D33556"/>
    <w:rsid w:val="00D35400"/>
    <w:rsid w:val="00D36D6F"/>
    <w:rsid w:val="00D40C9E"/>
    <w:rsid w:val="00D42ADB"/>
    <w:rsid w:val="00D45365"/>
    <w:rsid w:val="00D46818"/>
    <w:rsid w:val="00D47D55"/>
    <w:rsid w:val="00D50551"/>
    <w:rsid w:val="00D50E08"/>
    <w:rsid w:val="00D53636"/>
    <w:rsid w:val="00D55059"/>
    <w:rsid w:val="00D55247"/>
    <w:rsid w:val="00D60498"/>
    <w:rsid w:val="00D72509"/>
    <w:rsid w:val="00D725DF"/>
    <w:rsid w:val="00D73483"/>
    <w:rsid w:val="00D73AF4"/>
    <w:rsid w:val="00D74FE0"/>
    <w:rsid w:val="00D75420"/>
    <w:rsid w:val="00D75F05"/>
    <w:rsid w:val="00D77EDF"/>
    <w:rsid w:val="00D839C6"/>
    <w:rsid w:val="00D8658C"/>
    <w:rsid w:val="00D86EEB"/>
    <w:rsid w:val="00D92176"/>
    <w:rsid w:val="00DA2073"/>
    <w:rsid w:val="00DA61EA"/>
    <w:rsid w:val="00DA63A4"/>
    <w:rsid w:val="00DA799E"/>
    <w:rsid w:val="00DA7A57"/>
    <w:rsid w:val="00DB178A"/>
    <w:rsid w:val="00DB3B50"/>
    <w:rsid w:val="00DB5A03"/>
    <w:rsid w:val="00DC36FD"/>
    <w:rsid w:val="00DD0278"/>
    <w:rsid w:val="00DD0587"/>
    <w:rsid w:val="00DD2959"/>
    <w:rsid w:val="00DD4004"/>
    <w:rsid w:val="00DE41B6"/>
    <w:rsid w:val="00DE5C0E"/>
    <w:rsid w:val="00DE65FA"/>
    <w:rsid w:val="00DE74E8"/>
    <w:rsid w:val="00DF02F4"/>
    <w:rsid w:val="00DF29FE"/>
    <w:rsid w:val="00DF7FF6"/>
    <w:rsid w:val="00E0311B"/>
    <w:rsid w:val="00E0354E"/>
    <w:rsid w:val="00E04CA8"/>
    <w:rsid w:val="00E060B9"/>
    <w:rsid w:val="00E06871"/>
    <w:rsid w:val="00E1022E"/>
    <w:rsid w:val="00E1040E"/>
    <w:rsid w:val="00E130CF"/>
    <w:rsid w:val="00E13520"/>
    <w:rsid w:val="00E13CEA"/>
    <w:rsid w:val="00E15430"/>
    <w:rsid w:val="00E21284"/>
    <w:rsid w:val="00E22E78"/>
    <w:rsid w:val="00E24142"/>
    <w:rsid w:val="00E24907"/>
    <w:rsid w:val="00E263FE"/>
    <w:rsid w:val="00E30FE8"/>
    <w:rsid w:val="00E3195B"/>
    <w:rsid w:val="00E3343E"/>
    <w:rsid w:val="00E33C8E"/>
    <w:rsid w:val="00E3472A"/>
    <w:rsid w:val="00E34969"/>
    <w:rsid w:val="00E35549"/>
    <w:rsid w:val="00E3587E"/>
    <w:rsid w:val="00E37CD0"/>
    <w:rsid w:val="00E40D77"/>
    <w:rsid w:val="00E41DA6"/>
    <w:rsid w:val="00E42F6F"/>
    <w:rsid w:val="00E44048"/>
    <w:rsid w:val="00E44671"/>
    <w:rsid w:val="00E44CBE"/>
    <w:rsid w:val="00E46775"/>
    <w:rsid w:val="00E5159B"/>
    <w:rsid w:val="00E51883"/>
    <w:rsid w:val="00E540CB"/>
    <w:rsid w:val="00E54911"/>
    <w:rsid w:val="00E568AB"/>
    <w:rsid w:val="00E6064B"/>
    <w:rsid w:val="00E611EC"/>
    <w:rsid w:val="00E6269A"/>
    <w:rsid w:val="00E62B76"/>
    <w:rsid w:val="00E63ECD"/>
    <w:rsid w:val="00E65481"/>
    <w:rsid w:val="00E657C3"/>
    <w:rsid w:val="00E66CB7"/>
    <w:rsid w:val="00E677FB"/>
    <w:rsid w:val="00E704F5"/>
    <w:rsid w:val="00E71C51"/>
    <w:rsid w:val="00E72CD3"/>
    <w:rsid w:val="00E75FC7"/>
    <w:rsid w:val="00E75FCF"/>
    <w:rsid w:val="00E76849"/>
    <w:rsid w:val="00E8128B"/>
    <w:rsid w:val="00E87583"/>
    <w:rsid w:val="00E908EF"/>
    <w:rsid w:val="00E91F09"/>
    <w:rsid w:val="00E93B1F"/>
    <w:rsid w:val="00E94795"/>
    <w:rsid w:val="00E950C4"/>
    <w:rsid w:val="00E97FBA"/>
    <w:rsid w:val="00EA04F3"/>
    <w:rsid w:val="00EA0839"/>
    <w:rsid w:val="00EA2ACD"/>
    <w:rsid w:val="00EA769B"/>
    <w:rsid w:val="00EB0143"/>
    <w:rsid w:val="00EB06D8"/>
    <w:rsid w:val="00EB0CBF"/>
    <w:rsid w:val="00EB5734"/>
    <w:rsid w:val="00EB5DEA"/>
    <w:rsid w:val="00EB6DEC"/>
    <w:rsid w:val="00EC0AFF"/>
    <w:rsid w:val="00EC0C89"/>
    <w:rsid w:val="00EC19A1"/>
    <w:rsid w:val="00EC1DD3"/>
    <w:rsid w:val="00EC2F32"/>
    <w:rsid w:val="00EC3721"/>
    <w:rsid w:val="00EC3EB7"/>
    <w:rsid w:val="00EC6233"/>
    <w:rsid w:val="00ED25CE"/>
    <w:rsid w:val="00ED2961"/>
    <w:rsid w:val="00ED4229"/>
    <w:rsid w:val="00ED6B2C"/>
    <w:rsid w:val="00EE1159"/>
    <w:rsid w:val="00EE2CB7"/>
    <w:rsid w:val="00EE4002"/>
    <w:rsid w:val="00EE406F"/>
    <w:rsid w:val="00EE4917"/>
    <w:rsid w:val="00EE6CC8"/>
    <w:rsid w:val="00EF1001"/>
    <w:rsid w:val="00EF34EA"/>
    <w:rsid w:val="00EF4437"/>
    <w:rsid w:val="00EF4EBF"/>
    <w:rsid w:val="00EF547B"/>
    <w:rsid w:val="00EF6106"/>
    <w:rsid w:val="00EF6F64"/>
    <w:rsid w:val="00EF6F9B"/>
    <w:rsid w:val="00F0011C"/>
    <w:rsid w:val="00F00F9A"/>
    <w:rsid w:val="00F01C74"/>
    <w:rsid w:val="00F0232B"/>
    <w:rsid w:val="00F0544F"/>
    <w:rsid w:val="00F06A8C"/>
    <w:rsid w:val="00F074AF"/>
    <w:rsid w:val="00F14F7F"/>
    <w:rsid w:val="00F20DD7"/>
    <w:rsid w:val="00F2169A"/>
    <w:rsid w:val="00F22F42"/>
    <w:rsid w:val="00F2509E"/>
    <w:rsid w:val="00F25655"/>
    <w:rsid w:val="00F2722C"/>
    <w:rsid w:val="00F30119"/>
    <w:rsid w:val="00F3191F"/>
    <w:rsid w:val="00F319DB"/>
    <w:rsid w:val="00F31E2B"/>
    <w:rsid w:val="00F31E47"/>
    <w:rsid w:val="00F3239F"/>
    <w:rsid w:val="00F33690"/>
    <w:rsid w:val="00F33747"/>
    <w:rsid w:val="00F340C7"/>
    <w:rsid w:val="00F37350"/>
    <w:rsid w:val="00F40C77"/>
    <w:rsid w:val="00F47830"/>
    <w:rsid w:val="00F51754"/>
    <w:rsid w:val="00F52AFC"/>
    <w:rsid w:val="00F53C2E"/>
    <w:rsid w:val="00F5551F"/>
    <w:rsid w:val="00F55639"/>
    <w:rsid w:val="00F55A10"/>
    <w:rsid w:val="00F60E5D"/>
    <w:rsid w:val="00F63313"/>
    <w:rsid w:val="00F63A20"/>
    <w:rsid w:val="00F67BCB"/>
    <w:rsid w:val="00F70551"/>
    <w:rsid w:val="00F73931"/>
    <w:rsid w:val="00F73CC5"/>
    <w:rsid w:val="00F80088"/>
    <w:rsid w:val="00F8171D"/>
    <w:rsid w:val="00F822ED"/>
    <w:rsid w:val="00F84D1E"/>
    <w:rsid w:val="00F869D9"/>
    <w:rsid w:val="00F8759D"/>
    <w:rsid w:val="00F9014A"/>
    <w:rsid w:val="00F9041D"/>
    <w:rsid w:val="00F948DD"/>
    <w:rsid w:val="00F95042"/>
    <w:rsid w:val="00F9516B"/>
    <w:rsid w:val="00F95E27"/>
    <w:rsid w:val="00F96A24"/>
    <w:rsid w:val="00FA11C8"/>
    <w:rsid w:val="00FA1FEF"/>
    <w:rsid w:val="00FA4FA6"/>
    <w:rsid w:val="00FA6EF5"/>
    <w:rsid w:val="00FA71F2"/>
    <w:rsid w:val="00FA7245"/>
    <w:rsid w:val="00FA7544"/>
    <w:rsid w:val="00FA7B09"/>
    <w:rsid w:val="00FB1628"/>
    <w:rsid w:val="00FB275D"/>
    <w:rsid w:val="00FB5540"/>
    <w:rsid w:val="00FB5B6D"/>
    <w:rsid w:val="00FB62C4"/>
    <w:rsid w:val="00FB6976"/>
    <w:rsid w:val="00FB6A86"/>
    <w:rsid w:val="00FB6B3D"/>
    <w:rsid w:val="00FC0EB5"/>
    <w:rsid w:val="00FC188B"/>
    <w:rsid w:val="00FC7445"/>
    <w:rsid w:val="00FC75C1"/>
    <w:rsid w:val="00FD0C67"/>
    <w:rsid w:val="00FD2114"/>
    <w:rsid w:val="00FD3196"/>
    <w:rsid w:val="00FD32B6"/>
    <w:rsid w:val="00FD36B1"/>
    <w:rsid w:val="00FD3A1E"/>
    <w:rsid w:val="00FD7B43"/>
    <w:rsid w:val="00FE0704"/>
    <w:rsid w:val="00FE088F"/>
    <w:rsid w:val="00FE0E7C"/>
    <w:rsid w:val="00FE14A8"/>
    <w:rsid w:val="00FE2605"/>
    <w:rsid w:val="00FE2AFB"/>
    <w:rsid w:val="00FE3EE4"/>
    <w:rsid w:val="00FE78C1"/>
    <w:rsid w:val="00FF02DA"/>
    <w:rsid w:val="00FF0EDF"/>
    <w:rsid w:val="00FF223B"/>
    <w:rsid w:val="00FF2C38"/>
    <w:rsid w:val="00FF314C"/>
    <w:rsid w:val="00FF3E47"/>
    <w:rsid w:val="00FF6124"/>
    <w:rsid w:val="00FF65A6"/>
    <w:rsid w:val="00FF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9" w:unhideWhenUsed="0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locked="1" w:uiPriority="9"/>
    <w:lsdException w:name="heading 6" w:locked="1"/>
    <w:lsdException w:name="heading 7" w:locked="1"/>
    <w:lsdException w:name="heading 8" w:locked="1"/>
    <w:lsdException w:name="heading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uiPriority="99"/>
    <w:lsdException w:name="header" w:locked="1" w:uiPriority="99"/>
    <w:lsdException w:name="footer" w:uiPriority="99"/>
    <w:lsdException w:name="caption" w:locked="1" w:qFormat="1"/>
    <w:lsdException w:name="footnote reference" w:uiPriority="99"/>
    <w:lsdException w:name="annotation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iPriority="99" w:unhideWhenUsed="0"/>
    <w:lsdException w:name="Default Paragraph Font" w:locked="1"/>
    <w:lsdException w:name="Body Text" w:locked="1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/>
    <w:lsdException w:name="Body Text 2" w:locked="1"/>
    <w:lsdException w:name="Body Text Indent 2" w:locked="1"/>
    <w:lsdException w:name="Hyperlink" w:uiPriority="99"/>
    <w:lsdException w:name="FollowedHyperlink" w:uiPriority="99"/>
    <w:lsdException w:name="Strong" w:locked="1" w:semiHidden="0" w:unhideWhenUsed="0"/>
    <w:lsdException w:name="Emphasis" w:locked="1" w:semiHidden="0" w:unhideWhenUsed="0"/>
    <w:lsdException w:name="Document Map" w:uiPriority="99"/>
    <w:lsdException w:name="Plain Text" w:locked="1"/>
    <w:lsdException w:name="Normal (Web)" w:uiPriority="99"/>
    <w:lsdException w:name="No List" w:uiPriority="99"/>
    <w:lsdException w:name="Balloon Text" w:semiHidden="0" w:unhideWhenUsed="0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29FE"/>
    <w:pPr>
      <w:keepNext/>
      <w:keepLines/>
      <w:spacing w:before="120" w:after="120"/>
      <w:ind w:firstLine="709"/>
      <w:contextualSpacing/>
      <w:jc w:val="both"/>
    </w:pPr>
    <w:rPr>
      <w:rFonts w:ascii="Times New Roman" w:hAnsi="Times New Roman"/>
      <w:sz w:val="24"/>
      <w:szCs w:val="22"/>
    </w:rPr>
  </w:style>
  <w:style w:type="paragraph" w:styleId="1">
    <w:name w:val="heading 1"/>
    <w:basedOn w:val="2"/>
    <w:next w:val="a0"/>
    <w:link w:val="10"/>
    <w:uiPriority w:val="99"/>
    <w:qFormat/>
    <w:rsid w:val="008A6485"/>
    <w:pPr>
      <w:ind w:firstLine="0"/>
      <w:outlineLvl w:val="0"/>
    </w:pPr>
  </w:style>
  <w:style w:type="paragraph" w:styleId="2">
    <w:name w:val="heading 2"/>
    <w:basedOn w:val="a0"/>
    <w:next w:val="a0"/>
    <w:link w:val="20"/>
    <w:uiPriority w:val="9"/>
    <w:qFormat/>
    <w:rsid w:val="001B7B9F"/>
    <w:pPr>
      <w:jc w:val="center"/>
      <w:outlineLvl w:val="1"/>
    </w:pPr>
    <w:rPr>
      <w:b/>
      <w:bCs/>
    </w:rPr>
  </w:style>
  <w:style w:type="paragraph" w:styleId="3">
    <w:name w:val="heading 3"/>
    <w:basedOn w:val="a0"/>
    <w:next w:val="a0"/>
    <w:link w:val="30"/>
    <w:uiPriority w:val="9"/>
    <w:qFormat/>
    <w:rsid w:val="00E3343E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rsid w:val="00055272"/>
    <w:pPr>
      <w:numPr>
        <w:ilvl w:val="3"/>
        <w:numId w:val="1"/>
      </w:numPr>
      <w:jc w:val="center"/>
      <w:outlineLvl w:val="3"/>
    </w:pPr>
    <w:rPr>
      <w:noProof/>
      <w:sz w:val="28"/>
      <w:szCs w:val="20"/>
    </w:rPr>
  </w:style>
  <w:style w:type="paragraph" w:styleId="5">
    <w:name w:val="heading 5"/>
    <w:basedOn w:val="a0"/>
    <w:next w:val="a0"/>
    <w:link w:val="50"/>
    <w:uiPriority w:val="9"/>
    <w:rsid w:val="00055272"/>
    <w:pPr>
      <w:numPr>
        <w:ilvl w:val="4"/>
        <w:numId w:val="1"/>
      </w:numPr>
      <w:spacing w:before="240" w:after="60"/>
      <w:outlineLvl w:val="4"/>
    </w:pPr>
    <w:rPr>
      <w:rFonts w:ascii="Courier" w:hAnsi="Courier"/>
      <w:noProof/>
      <w:sz w:val="20"/>
      <w:szCs w:val="20"/>
    </w:rPr>
  </w:style>
  <w:style w:type="paragraph" w:styleId="6">
    <w:name w:val="heading 6"/>
    <w:basedOn w:val="a0"/>
    <w:next w:val="a0"/>
    <w:link w:val="60"/>
    <w:rsid w:val="00055272"/>
    <w:pPr>
      <w:numPr>
        <w:ilvl w:val="5"/>
        <w:numId w:val="1"/>
      </w:numPr>
      <w:spacing w:before="240" w:after="60"/>
      <w:outlineLvl w:val="5"/>
    </w:pPr>
    <w:rPr>
      <w:i/>
      <w:noProof/>
      <w:sz w:val="20"/>
      <w:szCs w:val="20"/>
    </w:rPr>
  </w:style>
  <w:style w:type="paragraph" w:styleId="7">
    <w:name w:val="heading 7"/>
    <w:basedOn w:val="a0"/>
    <w:next w:val="a0"/>
    <w:link w:val="70"/>
    <w:rsid w:val="00055272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  <w:szCs w:val="20"/>
    </w:rPr>
  </w:style>
  <w:style w:type="paragraph" w:styleId="8">
    <w:name w:val="heading 8"/>
    <w:basedOn w:val="a0"/>
    <w:next w:val="a0"/>
    <w:link w:val="80"/>
    <w:rsid w:val="0005527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  <w:szCs w:val="20"/>
    </w:rPr>
  </w:style>
  <w:style w:type="paragraph" w:styleId="9">
    <w:name w:val="heading 9"/>
    <w:basedOn w:val="a0"/>
    <w:next w:val="a0"/>
    <w:link w:val="90"/>
    <w:rsid w:val="0005527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rsid w:val="00E6269A"/>
    <w:rPr>
      <w:rFonts w:eastAsia="Times New Roman" w:cs="Calibri"/>
      <w:sz w:val="22"/>
      <w:szCs w:val="22"/>
      <w:lang w:eastAsia="en-US"/>
    </w:rPr>
  </w:style>
  <w:style w:type="paragraph" w:customStyle="1" w:styleId="12">
    <w:name w:val="Абзац списка1"/>
    <w:basedOn w:val="a0"/>
    <w:link w:val="ListParagraphChar"/>
    <w:rsid w:val="00006B96"/>
    <w:pPr>
      <w:ind w:left="720"/>
    </w:pPr>
    <w:rPr>
      <w:szCs w:val="20"/>
    </w:rPr>
  </w:style>
  <w:style w:type="character" w:customStyle="1" w:styleId="10">
    <w:name w:val="Заголовок 1 Знак"/>
    <w:link w:val="1"/>
    <w:uiPriority w:val="99"/>
    <w:locked/>
    <w:rsid w:val="008A6485"/>
    <w:rPr>
      <w:rFonts w:ascii="Times New Roman" w:hAnsi="Times New Roman"/>
      <w:b/>
      <w:bCs/>
      <w:sz w:val="22"/>
      <w:szCs w:val="22"/>
    </w:rPr>
  </w:style>
  <w:style w:type="character" w:customStyle="1" w:styleId="20">
    <w:name w:val="Заголовок 2 Знак"/>
    <w:link w:val="2"/>
    <w:uiPriority w:val="9"/>
    <w:locked/>
    <w:rsid w:val="001B7B9F"/>
    <w:rPr>
      <w:rFonts w:ascii="Times New Roman" w:hAnsi="Times New Roman"/>
      <w:b/>
      <w:bCs/>
      <w:sz w:val="22"/>
      <w:szCs w:val="22"/>
    </w:rPr>
  </w:style>
  <w:style w:type="character" w:customStyle="1" w:styleId="30">
    <w:name w:val="Заголовок 3 Знак"/>
    <w:link w:val="3"/>
    <w:uiPriority w:val="9"/>
    <w:locked/>
    <w:rsid w:val="00E3343E"/>
    <w:rPr>
      <w:rFonts w:ascii="Times New Roman" w:hAnsi="Times New Roman"/>
      <w:b/>
      <w:sz w:val="24"/>
      <w:szCs w:val="22"/>
    </w:rPr>
  </w:style>
  <w:style w:type="character" w:customStyle="1" w:styleId="40">
    <w:name w:val="Заголовок 4 Знак"/>
    <w:link w:val="4"/>
    <w:uiPriority w:val="9"/>
    <w:locked/>
    <w:rsid w:val="00055272"/>
    <w:rPr>
      <w:rFonts w:ascii="Times New Roman" w:hAnsi="Times New Roman"/>
      <w:noProof/>
      <w:sz w:val="28"/>
    </w:rPr>
  </w:style>
  <w:style w:type="character" w:customStyle="1" w:styleId="50">
    <w:name w:val="Заголовок 5 Знак"/>
    <w:link w:val="5"/>
    <w:uiPriority w:val="9"/>
    <w:locked/>
    <w:rsid w:val="00055272"/>
    <w:rPr>
      <w:rFonts w:ascii="Courier" w:hAnsi="Courier"/>
      <w:noProof/>
    </w:rPr>
  </w:style>
  <w:style w:type="character" w:customStyle="1" w:styleId="60">
    <w:name w:val="Заголовок 6 Знак"/>
    <w:link w:val="6"/>
    <w:locked/>
    <w:rsid w:val="00055272"/>
    <w:rPr>
      <w:rFonts w:ascii="Times New Roman" w:hAnsi="Times New Roman"/>
      <w:i/>
      <w:noProof/>
    </w:rPr>
  </w:style>
  <w:style w:type="character" w:customStyle="1" w:styleId="70">
    <w:name w:val="Заголовок 7 Знак"/>
    <w:link w:val="7"/>
    <w:locked/>
    <w:rsid w:val="00055272"/>
    <w:rPr>
      <w:rFonts w:ascii="Arial" w:hAnsi="Arial"/>
      <w:noProof/>
    </w:rPr>
  </w:style>
  <w:style w:type="character" w:customStyle="1" w:styleId="80">
    <w:name w:val="Заголовок 8 Знак"/>
    <w:link w:val="8"/>
    <w:locked/>
    <w:rsid w:val="00055272"/>
    <w:rPr>
      <w:rFonts w:ascii="Arial" w:hAnsi="Arial"/>
      <w:i/>
      <w:noProof/>
    </w:rPr>
  </w:style>
  <w:style w:type="character" w:customStyle="1" w:styleId="90">
    <w:name w:val="Заголовок 9 Знак"/>
    <w:link w:val="9"/>
    <w:locked/>
    <w:rsid w:val="00055272"/>
    <w:rPr>
      <w:rFonts w:ascii="Arial" w:hAnsi="Arial"/>
      <w:b/>
      <w:i/>
      <w:noProof/>
      <w:sz w:val="18"/>
    </w:rPr>
  </w:style>
  <w:style w:type="paragraph" w:styleId="21">
    <w:name w:val="Body Text Indent 2"/>
    <w:basedOn w:val="a0"/>
    <w:link w:val="22"/>
    <w:rsid w:val="00055272"/>
    <w:pPr>
      <w:spacing w:line="480" w:lineRule="auto"/>
      <w:ind w:left="283"/>
    </w:pPr>
    <w:rPr>
      <w:sz w:val="20"/>
      <w:szCs w:val="20"/>
    </w:rPr>
  </w:style>
  <w:style w:type="character" w:customStyle="1" w:styleId="22">
    <w:name w:val="Основной текст с отступом 2 Знак"/>
    <w:link w:val="21"/>
    <w:locked/>
    <w:rsid w:val="00055272"/>
    <w:rPr>
      <w:rFonts w:ascii="Times New Roman" w:hAnsi="Times New Roman"/>
      <w:sz w:val="20"/>
      <w:lang w:eastAsia="ru-RU"/>
    </w:rPr>
  </w:style>
  <w:style w:type="character" w:customStyle="1" w:styleId="ListParagraphChar">
    <w:name w:val="List Paragraph Char"/>
    <w:link w:val="12"/>
    <w:locked/>
    <w:rsid w:val="00055272"/>
    <w:rPr>
      <w:rFonts w:ascii="Times New Roman" w:hAnsi="Times New Roman"/>
      <w:sz w:val="24"/>
      <w:lang w:eastAsia="ru-RU"/>
    </w:rPr>
  </w:style>
  <w:style w:type="character" w:customStyle="1" w:styleId="fontstyle01">
    <w:name w:val="fontstyle01"/>
    <w:rsid w:val="00055272"/>
    <w:rPr>
      <w:rFonts w:ascii="Times New Roman" w:hAnsi="Times New Roman"/>
      <w:color w:val="000000"/>
      <w:sz w:val="28"/>
    </w:rPr>
  </w:style>
  <w:style w:type="paragraph" w:styleId="a4">
    <w:name w:val="Body Text"/>
    <w:basedOn w:val="a0"/>
    <w:link w:val="a5"/>
    <w:uiPriority w:val="1"/>
    <w:rsid w:val="002A1E21"/>
    <w:rPr>
      <w:szCs w:val="20"/>
    </w:rPr>
  </w:style>
  <w:style w:type="character" w:customStyle="1" w:styleId="a5">
    <w:name w:val="Основной текст Знак"/>
    <w:link w:val="a4"/>
    <w:uiPriority w:val="1"/>
    <w:locked/>
    <w:rsid w:val="002A1E21"/>
    <w:rPr>
      <w:rFonts w:ascii="Times New Roman" w:hAnsi="Times New Roman"/>
      <w:sz w:val="24"/>
      <w:lang w:eastAsia="ru-RU"/>
    </w:rPr>
  </w:style>
  <w:style w:type="character" w:customStyle="1" w:styleId="acopre">
    <w:name w:val="acopre"/>
    <w:rsid w:val="00906030"/>
    <w:rPr>
      <w:rFonts w:cs="Times New Roman"/>
    </w:rPr>
  </w:style>
  <w:style w:type="character" w:styleId="a6">
    <w:name w:val="Emphasis"/>
    <w:rsid w:val="00906030"/>
    <w:rPr>
      <w:i/>
    </w:rPr>
  </w:style>
  <w:style w:type="paragraph" w:styleId="a7">
    <w:name w:val="Balloon Text"/>
    <w:basedOn w:val="a0"/>
    <w:link w:val="a8"/>
    <w:semiHidden/>
    <w:rsid w:val="00906030"/>
    <w:rPr>
      <w:rFonts w:ascii="Tahoma" w:hAnsi="Tahoma"/>
      <w:sz w:val="16"/>
      <w:szCs w:val="20"/>
    </w:rPr>
  </w:style>
  <w:style w:type="character" w:customStyle="1" w:styleId="a8">
    <w:name w:val="Текст выноски Знак"/>
    <w:link w:val="a7"/>
    <w:semiHidden/>
    <w:locked/>
    <w:rsid w:val="00906030"/>
    <w:rPr>
      <w:rFonts w:ascii="Tahoma" w:hAnsi="Tahoma"/>
      <w:sz w:val="16"/>
      <w:lang w:eastAsia="ru-RU"/>
    </w:rPr>
  </w:style>
  <w:style w:type="table" w:styleId="a9">
    <w:name w:val="Table Grid"/>
    <w:basedOn w:val="a2"/>
    <w:uiPriority w:val="59"/>
    <w:rsid w:val="00E3195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aliases w:val=" Знак Знак,h,Знак Знак"/>
    <w:basedOn w:val="a0"/>
    <w:link w:val="ab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aliases w:val=" Знак Знак Знак,h Знак,Знак Знак Знак"/>
    <w:link w:val="aa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styleId="ac">
    <w:name w:val="footer"/>
    <w:basedOn w:val="a0"/>
    <w:link w:val="ad"/>
    <w:uiPriority w:val="99"/>
    <w:rsid w:val="00F84D1E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link w:val="ac"/>
    <w:uiPriority w:val="99"/>
    <w:locked/>
    <w:rsid w:val="00F84D1E"/>
    <w:rPr>
      <w:rFonts w:ascii="Times New Roman" w:hAnsi="Times New Roman"/>
      <w:sz w:val="24"/>
      <w:lang w:eastAsia="ru-RU"/>
    </w:rPr>
  </w:style>
  <w:style w:type="paragraph" w:customStyle="1" w:styleId="13">
    <w:name w:val="Обычный (веб)1"/>
    <w:basedOn w:val="a0"/>
    <w:uiPriority w:val="99"/>
    <w:rsid w:val="001204F5"/>
    <w:pPr>
      <w:spacing w:before="100" w:beforeAutospacing="1" w:after="100" w:afterAutospacing="1"/>
    </w:pPr>
  </w:style>
  <w:style w:type="character" w:styleId="ae">
    <w:name w:val="Hyperlink"/>
    <w:uiPriority w:val="99"/>
    <w:rsid w:val="00263715"/>
    <w:rPr>
      <w:color w:val="0000FF"/>
      <w:u w:val="single"/>
    </w:rPr>
  </w:style>
  <w:style w:type="character" w:styleId="af">
    <w:name w:val="Strong"/>
    <w:rsid w:val="00994510"/>
    <w:rPr>
      <w:b/>
    </w:rPr>
  </w:style>
  <w:style w:type="character" w:customStyle="1" w:styleId="c10">
    <w:name w:val="c10"/>
    <w:rsid w:val="003B40F4"/>
    <w:rPr>
      <w:rFonts w:cs="Times New Roman"/>
    </w:rPr>
  </w:style>
  <w:style w:type="character" w:customStyle="1" w:styleId="w">
    <w:name w:val="w"/>
    <w:rsid w:val="0076448D"/>
    <w:rPr>
      <w:rFonts w:cs="Times New Roman"/>
    </w:rPr>
  </w:style>
  <w:style w:type="paragraph" w:styleId="af0">
    <w:name w:val="Body Text Indent"/>
    <w:basedOn w:val="a0"/>
    <w:link w:val="af1"/>
    <w:rsid w:val="00B33018"/>
    <w:pPr>
      <w:ind w:left="283"/>
    </w:pPr>
    <w:rPr>
      <w:szCs w:val="20"/>
    </w:rPr>
  </w:style>
  <w:style w:type="character" w:customStyle="1" w:styleId="af1">
    <w:name w:val="Основной текст с отступом Знак"/>
    <w:link w:val="af0"/>
    <w:locked/>
    <w:rsid w:val="00B33018"/>
    <w:rPr>
      <w:rFonts w:ascii="Times New Roman" w:hAnsi="Times New Roman"/>
      <w:sz w:val="24"/>
      <w:lang w:eastAsia="ru-RU"/>
    </w:rPr>
  </w:style>
  <w:style w:type="paragraph" w:customStyle="1" w:styleId="23">
    <w:name w:val="Уровень 2"/>
    <w:basedOn w:val="a0"/>
    <w:rsid w:val="00C11772"/>
    <w:pPr>
      <w:widowControl w:val="0"/>
      <w:tabs>
        <w:tab w:val="num" w:pos="1440"/>
      </w:tabs>
      <w:autoSpaceDE w:val="0"/>
      <w:autoSpaceDN w:val="0"/>
      <w:adjustRightInd w:val="0"/>
      <w:ind w:left="1440" w:hanging="360"/>
    </w:pPr>
    <w:rPr>
      <w:spacing w:val="10"/>
      <w:szCs w:val="20"/>
    </w:rPr>
  </w:style>
  <w:style w:type="paragraph" w:styleId="af2">
    <w:name w:val="Subtitle"/>
    <w:basedOn w:val="a0"/>
    <w:link w:val="af3"/>
    <w:rsid w:val="00C11772"/>
    <w:pPr>
      <w:jc w:val="center"/>
    </w:pPr>
    <w:rPr>
      <w:b/>
      <w:sz w:val="32"/>
      <w:szCs w:val="20"/>
    </w:rPr>
  </w:style>
  <w:style w:type="character" w:customStyle="1" w:styleId="af3">
    <w:name w:val="Подзаголовок Знак"/>
    <w:link w:val="af2"/>
    <w:locked/>
    <w:rsid w:val="00C11772"/>
    <w:rPr>
      <w:rFonts w:ascii="Times New Roman" w:hAnsi="Times New Roman"/>
      <w:b/>
      <w:sz w:val="32"/>
    </w:rPr>
  </w:style>
  <w:style w:type="paragraph" w:customStyle="1" w:styleId="24">
    <w:name w:val="Без интервала2"/>
    <w:rsid w:val="00C11772"/>
    <w:pPr>
      <w:jc w:val="both"/>
    </w:pPr>
    <w:rPr>
      <w:rFonts w:ascii="Times New Roman CYR" w:hAnsi="Times New Roman CYR"/>
      <w:sz w:val="28"/>
    </w:rPr>
  </w:style>
  <w:style w:type="paragraph" w:styleId="25">
    <w:name w:val="Body Text 2"/>
    <w:basedOn w:val="a0"/>
    <w:link w:val="26"/>
    <w:rsid w:val="00283251"/>
    <w:pPr>
      <w:spacing w:line="480" w:lineRule="auto"/>
    </w:pPr>
  </w:style>
  <w:style w:type="character" w:customStyle="1" w:styleId="26">
    <w:name w:val="Основной текст 2 Знак"/>
    <w:link w:val="25"/>
    <w:locked/>
    <w:rsid w:val="00283251"/>
    <w:rPr>
      <w:rFonts w:ascii="Times New Roman" w:hAnsi="Times New Roman" w:cs="Times New Roman"/>
      <w:sz w:val="24"/>
      <w:szCs w:val="24"/>
    </w:rPr>
  </w:style>
  <w:style w:type="paragraph" w:styleId="af4">
    <w:name w:val="Plain Text"/>
    <w:basedOn w:val="a0"/>
    <w:link w:val="af5"/>
    <w:semiHidden/>
    <w:rsid w:val="00283251"/>
    <w:rPr>
      <w:rFonts w:ascii="Courier New" w:hAnsi="Courier New"/>
      <w:spacing w:val="-8"/>
      <w:sz w:val="20"/>
      <w:szCs w:val="20"/>
    </w:rPr>
  </w:style>
  <w:style w:type="character" w:customStyle="1" w:styleId="af5">
    <w:name w:val="Текст Знак"/>
    <w:link w:val="af4"/>
    <w:semiHidden/>
    <w:locked/>
    <w:rsid w:val="00283251"/>
    <w:rPr>
      <w:rFonts w:ascii="Courier New" w:hAnsi="Courier New" w:cs="Times New Roman"/>
      <w:spacing w:val="-8"/>
    </w:rPr>
  </w:style>
  <w:style w:type="table" w:customStyle="1" w:styleId="14">
    <w:name w:val="Сетка таблицы1"/>
    <w:rsid w:val="00D47D55"/>
    <w:pPr>
      <w:jc w:val="both"/>
    </w:pPr>
    <w:rPr>
      <w:rFonts w:ascii="Times New Roman" w:eastAsia="Times New Roman" w:hAnsi="Times New Roman"/>
      <w:sz w:val="28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768F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6">
    <w:name w:val="annotation reference"/>
    <w:uiPriority w:val="99"/>
    <w:rsid w:val="00FC7445"/>
    <w:rPr>
      <w:sz w:val="16"/>
      <w:szCs w:val="16"/>
    </w:rPr>
  </w:style>
  <w:style w:type="paragraph" w:styleId="af7">
    <w:name w:val="annotation text"/>
    <w:basedOn w:val="a0"/>
    <w:link w:val="af8"/>
    <w:uiPriority w:val="99"/>
    <w:rsid w:val="00FC7445"/>
    <w:rPr>
      <w:sz w:val="20"/>
      <w:szCs w:val="20"/>
    </w:rPr>
  </w:style>
  <w:style w:type="character" w:customStyle="1" w:styleId="af8">
    <w:name w:val="Текст примечания Знак"/>
    <w:link w:val="af7"/>
    <w:uiPriority w:val="99"/>
    <w:rsid w:val="00FC7445"/>
    <w:rPr>
      <w:rFonts w:ascii="Times New Roman" w:hAnsi="Times New Roman"/>
    </w:rPr>
  </w:style>
  <w:style w:type="paragraph" w:styleId="af9">
    <w:name w:val="annotation subject"/>
    <w:basedOn w:val="af7"/>
    <w:next w:val="af7"/>
    <w:link w:val="afa"/>
    <w:rsid w:val="00FC7445"/>
    <w:rPr>
      <w:b/>
      <w:bCs/>
    </w:rPr>
  </w:style>
  <w:style w:type="character" w:customStyle="1" w:styleId="afa">
    <w:name w:val="Тема примечания Знак"/>
    <w:link w:val="af9"/>
    <w:rsid w:val="00FC7445"/>
    <w:rPr>
      <w:rFonts w:ascii="Times New Roman" w:hAnsi="Times New Roman"/>
      <w:b/>
      <w:bCs/>
    </w:rPr>
  </w:style>
  <w:style w:type="paragraph" w:styleId="a">
    <w:name w:val="List Paragraph"/>
    <w:aliases w:val="Спис-Циф"/>
    <w:basedOn w:val="a0"/>
    <w:link w:val="afb"/>
    <w:uiPriority w:val="34"/>
    <w:qFormat/>
    <w:rsid w:val="008C2FE0"/>
    <w:pPr>
      <w:numPr>
        <w:numId w:val="3"/>
      </w:numPr>
      <w:spacing w:before="0" w:after="0"/>
    </w:pPr>
  </w:style>
  <w:style w:type="paragraph" w:customStyle="1" w:styleId="27">
    <w:name w:val="Абзац списка2"/>
    <w:basedOn w:val="a0"/>
    <w:rsid w:val="00A25B4D"/>
    <w:pPr>
      <w:ind w:left="720"/>
    </w:pPr>
  </w:style>
  <w:style w:type="paragraph" w:customStyle="1" w:styleId="Normal2">
    <w:name w:val="Normal2"/>
    <w:rsid w:val="00CA4838"/>
    <w:pPr>
      <w:suppressAutoHyphens/>
      <w:autoSpaceDE w:val="0"/>
    </w:pPr>
    <w:rPr>
      <w:rFonts w:ascii="Times New Roman" w:eastAsia="Arial" w:hAnsi="Times New Roman"/>
      <w:color w:val="000000"/>
      <w:sz w:val="24"/>
      <w:szCs w:val="24"/>
      <w:lang w:eastAsia="ar-SA"/>
    </w:rPr>
  </w:style>
  <w:style w:type="character" w:customStyle="1" w:styleId="extended-textfull">
    <w:name w:val="extended-text__full"/>
    <w:basedOn w:val="a1"/>
    <w:rsid w:val="000A4617"/>
  </w:style>
  <w:style w:type="paragraph" w:styleId="afc">
    <w:name w:val="No Spacing"/>
    <w:uiPriority w:val="1"/>
    <w:qFormat/>
    <w:rsid w:val="00E35549"/>
    <w:pPr>
      <w:keepNext/>
      <w:keepLines/>
      <w:contextualSpacing/>
    </w:pPr>
    <w:rPr>
      <w:rFonts w:ascii="Times New Roman" w:eastAsia="Times New Roman" w:hAnsi="Times New Roman"/>
      <w:szCs w:val="22"/>
    </w:rPr>
  </w:style>
  <w:style w:type="paragraph" w:customStyle="1" w:styleId="15">
    <w:name w:val="Стиль1"/>
    <w:basedOn w:val="a0"/>
    <w:link w:val="16"/>
    <w:rsid w:val="00137D45"/>
    <w:pPr>
      <w:suppressAutoHyphens/>
      <w:jc w:val="center"/>
    </w:pPr>
    <w:rPr>
      <w:b/>
      <w:color w:val="002060"/>
    </w:rPr>
  </w:style>
  <w:style w:type="character" w:customStyle="1" w:styleId="16">
    <w:name w:val="Стиль1 Знак"/>
    <w:link w:val="15"/>
    <w:rsid w:val="00137D45"/>
    <w:rPr>
      <w:rFonts w:ascii="Times New Roman" w:hAnsi="Times New Roman"/>
      <w:b/>
      <w:color w:val="002060"/>
      <w:sz w:val="24"/>
      <w:szCs w:val="22"/>
    </w:rPr>
  </w:style>
  <w:style w:type="paragraph" w:customStyle="1" w:styleId="afd">
    <w:name w:val="ммм"/>
    <w:basedOn w:val="a0"/>
    <w:rsid w:val="00137D45"/>
    <w:pPr>
      <w:autoSpaceDE w:val="0"/>
      <w:autoSpaceDN w:val="0"/>
      <w:ind w:firstLine="720"/>
    </w:pPr>
    <w:rPr>
      <w:rFonts w:eastAsia="Times New Roman"/>
      <w:sz w:val="28"/>
      <w:szCs w:val="28"/>
    </w:rPr>
  </w:style>
  <w:style w:type="paragraph" w:customStyle="1" w:styleId="afe">
    <w:name w:val="для МУ осн."/>
    <w:basedOn w:val="a0"/>
    <w:link w:val="aff"/>
    <w:rsid w:val="00B80EA3"/>
    <w:pPr>
      <w:shd w:val="clear" w:color="auto" w:fill="FFFFFF"/>
    </w:pPr>
    <w:rPr>
      <w:rFonts w:eastAsia="Times New Roman"/>
      <w:szCs w:val="20"/>
    </w:rPr>
  </w:style>
  <w:style w:type="character" w:customStyle="1" w:styleId="aff">
    <w:name w:val="для МУ осн. Знак"/>
    <w:link w:val="afe"/>
    <w:rsid w:val="00B80EA3"/>
    <w:rPr>
      <w:rFonts w:ascii="Times New Roman" w:eastAsia="Times New Roman" w:hAnsi="Times New Roman"/>
      <w:sz w:val="22"/>
      <w:shd w:val="clear" w:color="auto" w:fill="FFFFFF"/>
    </w:rPr>
  </w:style>
  <w:style w:type="numbering" w:customStyle="1" w:styleId="17">
    <w:name w:val="Нет списка1"/>
    <w:next w:val="a3"/>
    <w:semiHidden/>
    <w:rsid w:val="009114E5"/>
  </w:style>
  <w:style w:type="paragraph" w:customStyle="1" w:styleId="31">
    <w:name w:val="Абзац списка3"/>
    <w:basedOn w:val="a0"/>
    <w:rsid w:val="009114E5"/>
    <w:pPr>
      <w:ind w:left="720" w:firstLine="652"/>
    </w:pPr>
    <w:rPr>
      <w:szCs w:val="20"/>
    </w:rPr>
  </w:style>
  <w:style w:type="paragraph" w:customStyle="1" w:styleId="aff0">
    <w:basedOn w:val="a0"/>
    <w:next w:val="13"/>
    <w:rsid w:val="009114E5"/>
    <w:pPr>
      <w:spacing w:before="100" w:beforeAutospacing="1" w:after="100" w:afterAutospacing="1"/>
      <w:ind w:firstLine="652"/>
    </w:pPr>
  </w:style>
  <w:style w:type="paragraph" w:customStyle="1" w:styleId="32">
    <w:name w:val="Без интервала3"/>
    <w:rsid w:val="009114E5"/>
    <w:pPr>
      <w:jc w:val="both"/>
    </w:pPr>
    <w:rPr>
      <w:rFonts w:ascii="Times New Roman CYR" w:hAnsi="Times New Roman CYR"/>
      <w:sz w:val="28"/>
    </w:rPr>
  </w:style>
  <w:style w:type="character" w:customStyle="1" w:styleId="0pt">
    <w:name w:val="Основной текст + Курсив;Интервал 0 pt"/>
    <w:rsid w:val="009114E5"/>
    <w:rPr>
      <w:i/>
      <w:iCs/>
      <w:color w:val="000000"/>
      <w:spacing w:val="3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aff1">
    <w:name w:val="текст сноски"/>
    <w:basedOn w:val="a0"/>
    <w:rsid w:val="009114E5"/>
    <w:pPr>
      <w:ind w:firstLine="652"/>
    </w:pPr>
    <w:rPr>
      <w:rFonts w:eastAsia="Times New Roman"/>
      <w:sz w:val="20"/>
      <w:szCs w:val="20"/>
    </w:rPr>
  </w:style>
  <w:style w:type="paragraph" w:styleId="aff2">
    <w:name w:val="footnote text"/>
    <w:basedOn w:val="a0"/>
    <w:link w:val="aff3"/>
    <w:rsid w:val="009114E5"/>
    <w:pPr>
      <w:ind w:firstLine="652"/>
    </w:pPr>
    <w:rPr>
      <w:rFonts w:eastAsia="Times New Roman"/>
      <w:sz w:val="28"/>
      <w:szCs w:val="20"/>
    </w:rPr>
  </w:style>
  <w:style w:type="character" w:customStyle="1" w:styleId="aff3">
    <w:name w:val="Текст сноски Знак"/>
    <w:link w:val="aff2"/>
    <w:rsid w:val="009114E5"/>
    <w:rPr>
      <w:rFonts w:ascii="Times New Roman" w:eastAsia="Times New Roman" w:hAnsi="Times New Roman"/>
      <w:sz w:val="28"/>
    </w:rPr>
  </w:style>
  <w:style w:type="character" w:styleId="aff4">
    <w:name w:val="footnote reference"/>
    <w:uiPriority w:val="99"/>
    <w:rsid w:val="009114E5"/>
    <w:rPr>
      <w:rFonts w:cs="Times New Roman"/>
      <w:vertAlign w:val="superscript"/>
    </w:rPr>
  </w:style>
  <w:style w:type="paragraph" w:styleId="18">
    <w:name w:val="toc 1"/>
    <w:basedOn w:val="a0"/>
    <w:next w:val="a0"/>
    <w:autoRedefine/>
    <w:uiPriority w:val="39"/>
    <w:locked/>
    <w:rsid w:val="009114E5"/>
    <w:pPr>
      <w:spacing w:before="240"/>
      <w:ind w:firstLine="652"/>
    </w:pPr>
    <w:rPr>
      <w:rFonts w:ascii="Calibri" w:hAnsi="Calibri"/>
      <w:b/>
      <w:bCs/>
      <w:sz w:val="20"/>
      <w:szCs w:val="20"/>
    </w:rPr>
  </w:style>
  <w:style w:type="paragraph" w:styleId="28">
    <w:name w:val="toc 2"/>
    <w:basedOn w:val="a0"/>
    <w:next w:val="a0"/>
    <w:autoRedefine/>
    <w:uiPriority w:val="39"/>
    <w:locked/>
    <w:rsid w:val="009114E5"/>
    <w:pPr>
      <w:ind w:left="240" w:firstLine="652"/>
    </w:pPr>
    <w:rPr>
      <w:rFonts w:ascii="Calibri" w:hAnsi="Calibri"/>
      <w:i/>
      <w:iCs/>
      <w:sz w:val="20"/>
      <w:szCs w:val="20"/>
    </w:rPr>
  </w:style>
  <w:style w:type="paragraph" w:styleId="33">
    <w:name w:val="toc 3"/>
    <w:basedOn w:val="a0"/>
    <w:next w:val="a0"/>
    <w:autoRedefine/>
    <w:uiPriority w:val="39"/>
    <w:locked/>
    <w:rsid w:val="009114E5"/>
    <w:pPr>
      <w:ind w:left="480" w:firstLine="652"/>
    </w:pPr>
    <w:rPr>
      <w:rFonts w:ascii="Calibri" w:hAnsi="Calibri"/>
      <w:sz w:val="20"/>
      <w:szCs w:val="20"/>
    </w:rPr>
  </w:style>
  <w:style w:type="paragraph" w:styleId="41">
    <w:name w:val="toc 4"/>
    <w:basedOn w:val="a0"/>
    <w:next w:val="a0"/>
    <w:autoRedefine/>
    <w:locked/>
    <w:rsid w:val="009114E5"/>
    <w:pPr>
      <w:ind w:left="720" w:firstLine="652"/>
    </w:pPr>
    <w:rPr>
      <w:rFonts w:ascii="Calibri" w:hAnsi="Calibri"/>
      <w:sz w:val="20"/>
      <w:szCs w:val="20"/>
    </w:rPr>
  </w:style>
  <w:style w:type="paragraph" w:styleId="51">
    <w:name w:val="toc 5"/>
    <w:basedOn w:val="a0"/>
    <w:next w:val="a0"/>
    <w:autoRedefine/>
    <w:locked/>
    <w:rsid w:val="009114E5"/>
    <w:pPr>
      <w:ind w:left="960" w:firstLine="652"/>
    </w:pPr>
    <w:rPr>
      <w:rFonts w:ascii="Calibri" w:hAnsi="Calibri"/>
      <w:sz w:val="20"/>
      <w:szCs w:val="20"/>
    </w:rPr>
  </w:style>
  <w:style w:type="paragraph" w:styleId="61">
    <w:name w:val="toc 6"/>
    <w:basedOn w:val="a0"/>
    <w:next w:val="a0"/>
    <w:autoRedefine/>
    <w:locked/>
    <w:rsid w:val="009114E5"/>
    <w:pPr>
      <w:ind w:left="1200" w:firstLine="652"/>
    </w:pPr>
    <w:rPr>
      <w:rFonts w:ascii="Calibri" w:hAnsi="Calibri"/>
      <w:sz w:val="20"/>
      <w:szCs w:val="20"/>
    </w:rPr>
  </w:style>
  <w:style w:type="paragraph" w:styleId="71">
    <w:name w:val="toc 7"/>
    <w:basedOn w:val="a0"/>
    <w:next w:val="a0"/>
    <w:autoRedefine/>
    <w:locked/>
    <w:rsid w:val="009114E5"/>
    <w:pPr>
      <w:ind w:left="1440" w:firstLine="652"/>
    </w:pPr>
    <w:rPr>
      <w:rFonts w:ascii="Calibri" w:hAnsi="Calibri"/>
      <w:sz w:val="20"/>
      <w:szCs w:val="20"/>
    </w:rPr>
  </w:style>
  <w:style w:type="paragraph" w:styleId="81">
    <w:name w:val="toc 8"/>
    <w:basedOn w:val="a0"/>
    <w:next w:val="a0"/>
    <w:autoRedefine/>
    <w:locked/>
    <w:rsid w:val="009114E5"/>
    <w:pPr>
      <w:ind w:left="1680" w:firstLine="652"/>
    </w:pPr>
    <w:rPr>
      <w:rFonts w:ascii="Calibri" w:hAnsi="Calibri"/>
      <w:sz w:val="20"/>
      <w:szCs w:val="20"/>
    </w:rPr>
  </w:style>
  <w:style w:type="paragraph" w:styleId="91">
    <w:name w:val="toc 9"/>
    <w:basedOn w:val="a0"/>
    <w:next w:val="a0"/>
    <w:autoRedefine/>
    <w:locked/>
    <w:rsid w:val="009114E5"/>
    <w:pPr>
      <w:ind w:left="1920" w:firstLine="652"/>
    </w:pPr>
    <w:rPr>
      <w:rFonts w:ascii="Calibri" w:hAnsi="Calibri"/>
      <w:sz w:val="20"/>
      <w:szCs w:val="20"/>
    </w:rPr>
  </w:style>
  <w:style w:type="paragraph" w:styleId="aff5">
    <w:name w:val="TOC Heading"/>
    <w:basedOn w:val="1"/>
    <w:next w:val="a0"/>
    <w:uiPriority w:val="39"/>
    <w:unhideWhenUsed/>
    <w:qFormat/>
    <w:rsid w:val="009114E5"/>
    <w:pPr>
      <w:spacing w:before="240" w:line="259" w:lineRule="auto"/>
      <w:jc w:val="both"/>
      <w:outlineLvl w:val="9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19">
    <w:name w:val="Название1"/>
    <w:basedOn w:val="a0"/>
    <w:next w:val="a0"/>
    <w:link w:val="aff6"/>
    <w:uiPriority w:val="99"/>
    <w:locked/>
    <w:rsid w:val="009114E5"/>
    <w:pPr>
      <w:ind w:firstLine="720"/>
      <w:jc w:val="center"/>
      <w:outlineLvl w:val="0"/>
    </w:pPr>
    <w:rPr>
      <w:rFonts w:eastAsia="Times New Roman"/>
      <w:b/>
    </w:rPr>
  </w:style>
  <w:style w:type="character" w:customStyle="1" w:styleId="aff6">
    <w:name w:val="Название Знак"/>
    <w:link w:val="19"/>
    <w:uiPriority w:val="99"/>
    <w:rsid w:val="009114E5"/>
    <w:rPr>
      <w:rFonts w:ascii="Times New Roman" w:eastAsia="Times New Roman" w:hAnsi="Times New Roman"/>
      <w:b/>
      <w:sz w:val="22"/>
      <w:szCs w:val="22"/>
    </w:rPr>
  </w:style>
  <w:style w:type="character" w:customStyle="1" w:styleId="1a">
    <w:name w:val="Неразрешенное упоминание1"/>
    <w:uiPriority w:val="99"/>
    <w:semiHidden/>
    <w:unhideWhenUsed/>
    <w:rsid w:val="009114E5"/>
    <w:rPr>
      <w:color w:val="605E5C"/>
      <w:shd w:val="clear" w:color="auto" w:fill="E1DFDD"/>
    </w:rPr>
  </w:style>
  <w:style w:type="paragraph" w:customStyle="1" w:styleId="c7">
    <w:name w:val="c7"/>
    <w:basedOn w:val="a0"/>
    <w:rsid w:val="002174E2"/>
    <w:pPr>
      <w:spacing w:before="100" w:beforeAutospacing="1" w:after="100" w:afterAutospacing="1"/>
    </w:pPr>
    <w:rPr>
      <w:rFonts w:eastAsia="Times New Roman"/>
    </w:rPr>
  </w:style>
  <w:style w:type="character" w:customStyle="1" w:styleId="c0">
    <w:name w:val="c0"/>
    <w:basedOn w:val="a1"/>
    <w:rsid w:val="002174E2"/>
  </w:style>
  <w:style w:type="character" w:customStyle="1" w:styleId="29">
    <w:name w:val="Основной текст (2)_"/>
    <w:link w:val="2a"/>
    <w:rsid w:val="00AE4AC5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2a">
    <w:name w:val="Основной текст (2)"/>
    <w:basedOn w:val="a0"/>
    <w:link w:val="29"/>
    <w:rsid w:val="00AE4AC5"/>
    <w:pPr>
      <w:widowControl w:val="0"/>
      <w:shd w:val="clear" w:color="auto" w:fill="FFFFFF"/>
      <w:spacing w:line="250" w:lineRule="exact"/>
      <w:ind w:hanging="357"/>
    </w:pPr>
    <w:rPr>
      <w:rFonts w:eastAsia="Times New Roman"/>
    </w:rPr>
  </w:style>
  <w:style w:type="character" w:customStyle="1" w:styleId="34">
    <w:name w:val="Основной текст (3)_"/>
    <w:link w:val="35"/>
    <w:rsid w:val="00AE4AC5"/>
    <w:rPr>
      <w:rFonts w:ascii="Times New Roman" w:eastAsia="Times New Roman" w:hAnsi="Times New Roman"/>
      <w:i/>
      <w:iCs/>
      <w:sz w:val="22"/>
      <w:szCs w:val="22"/>
      <w:shd w:val="clear" w:color="auto" w:fill="FFFFFF"/>
    </w:rPr>
  </w:style>
  <w:style w:type="character" w:customStyle="1" w:styleId="36">
    <w:name w:val="Основной текст (3) + Не курсив"/>
    <w:rsid w:val="00AE4AC5"/>
    <w:rPr>
      <w:rFonts w:ascii="Times New Roman" w:eastAsia="Times New Roman" w:hAnsi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b">
    <w:name w:val="Основной текст (2) + Курсив"/>
    <w:rsid w:val="00AE4AC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">
    <w:name w:val="Основной текст (2) + Полужирный"/>
    <w:rsid w:val="00AE4AC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7">
    <w:name w:val="Основной текст (3) + Полужирный;Не курсив"/>
    <w:rsid w:val="00AE4AC5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35">
    <w:name w:val="Основной текст (3)"/>
    <w:basedOn w:val="a0"/>
    <w:link w:val="34"/>
    <w:rsid w:val="00AE4AC5"/>
    <w:pPr>
      <w:widowControl w:val="0"/>
      <w:shd w:val="clear" w:color="auto" w:fill="FFFFFF"/>
      <w:spacing w:line="250" w:lineRule="exact"/>
      <w:ind w:hanging="146"/>
    </w:pPr>
    <w:rPr>
      <w:rFonts w:eastAsia="Times New Roman"/>
      <w:i/>
      <w:iCs/>
    </w:rPr>
  </w:style>
  <w:style w:type="paragraph" w:customStyle="1" w:styleId="aff7">
    <w:basedOn w:val="a0"/>
    <w:next w:val="13"/>
    <w:rsid w:val="00395C96"/>
    <w:pPr>
      <w:spacing w:before="100" w:beforeAutospacing="1" w:after="100" w:afterAutospacing="1"/>
    </w:pPr>
    <w:rPr>
      <w:rFonts w:eastAsia="Times New Roman"/>
    </w:rPr>
  </w:style>
  <w:style w:type="paragraph" w:customStyle="1" w:styleId="42">
    <w:name w:val="Без интервала4"/>
    <w:rsid w:val="00395C96"/>
    <w:pPr>
      <w:jc w:val="both"/>
    </w:pPr>
    <w:rPr>
      <w:rFonts w:ascii="Times New Roman CYR" w:hAnsi="Times New Roman CYR"/>
      <w:sz w:val="28"/>
    </w:rPr>
  </w:style>
  <w:style w:type="character" w:customStyle="1" w:styleId="afb">
    <w:name w:val="Абзац списка Знак"/>
    <w:aliases w:val="Спис-Циф Знак"/>
    <w:link w:val="a"/>
    <w:uiPriority w:val="34"/>
    <w:locked/>
    <w:rsid w:val="008C2FE0"/>
    <w:rPr>
      <w:rFonts w:ascii="Times New Roman" w:hAnsi="Times New Roman"/>
      <w:sz w:val="24"/>
      <w:szCs w:val="22"/>
    </w:rPr>
  </w:style>
  <w:style w:type="character" w:customStyle="1" w:styleId="52">
    <w:name w:val="Основной текст (5)_"/>
    <w:link w:val="53"/>
    <w:rsid w:val="0047019D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54">
    <w:name w:val="Основной текст (5) + Полужирный"/>
    <w:rsid w:val="0047019D"/>
    <w:rPr>
      <w:rFonts w:ascii="Times New Roman" w:eastAsia="Times New Roman" w:hAnsi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53">
    <w:name w:val="Основной текст (5)"/>
    <w:basedOn w:val="a0"/>
    <w:link w:val="52"/>
    <w:rsid w:val="0047019D"/>
    <w:pPr>
      <w:widowControl w:val="0"/>
      <w:shd w:val="clear" w:color="auto" w:fill="FFFFFF"/>
      <w:spacing w:line="197" w:lineRule="exact"/>
      <w:ind w:hanging="1434"/>
    </w:pPr>
    <w:rPr>
      <w:rFonts w:eastAsia="Times New Roman"/>
      <w:sz w:val="18"/>
      <w:szCs w:val="18"/>
    </w:rPr>
  </w:style>
  <w:style w:type="paragraph" w:customStyle="1" w:styleId="c3">
    <w:name w:val="c3"/>
    <w:basedOn w:val="a0"/>
    <w:rsid w:val="0047019D"/>
    <w:pPr>
      <w:spacing w:before="100" w:beforeAutospacing="1" w:after="100" w:afterAutospacing="1"/>
    </w:pPr>
    <w:rPr>
      <w:rFonts w:eastAsia="Times New Roman"/>
    </w:rPr>
  </w:style>
  <w:style w:type="character" w:customStyle="1" w:styleId="c2">
    <w:name w:val="c2"/>
    <w:basedOn w:val="a1"/>
    <w:rsid w:val="0047019D"/>
  </w:style>
  <w:style w:type="table" w:customStyle="1" w:styleId="TableNormal">
    <w:name w:val="Table Normal"/>
    <w:uiPriority w:val="2"/>
    <w:semiHidden/>
    <w:unhideWhenUsed/>
    <w:qFormat/>
    <w:rsid w:val="0047019D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231D94"/>
    <w:pPr>
      <w:widowControl w:val="0"/>
      <w:autoSpaceDE w:val="0"/>
      <w:autoSpaceDN w:val="0"/>
      <w:ind w:firstLine="0"/>
      <w:jc w:val="left"/>
    </w:pPr>
    <w:rPr>
      <w:rFonts w:eastAsia="Times New Roman"/>
      <w:sz w:val="18"/>
      <w:lang w:bidi="ru-RU"/>
    </w:rPr>
  </w:style>
  <w:style w:type="character" w:styleId="aff8">
    <w:name w:val="FollowedHyperlink"/>
    <w:uiPriority w:val="99"/>
    <w:semiHidden/>
    <w:unhideWhenUsed/>
    <w:rsid w:val="003E6146"/>
    <w:rPr>
      <w:color w:val="954F72"/>
      <w:u w:val="single"/>
    </w:rPr>
  </w:style>
  <w:style w:type="character" w:customStyle="1" w:styleId="c1">
    <w:name w:val="c1"/>
    <w:basedOn w:val="a1"/>
    <w:rsid w:val="00413CFB"/>
  </w:style>
  <w:style w:type="character" w:customStyle="1" w:styleId="c6">
    <w:name w:val="c6"/>
    <w:basedOn w:val="a1"/>
    <w:rsid w:val="00413CFB"/>
  </w:style>
  <w:style w:type="character" w:customStyle="1" w:styleId="c5">
    <w:name w:val="c5"/>
    <w:basedOn w:val="a1"/>
    <w:rsid w:val="00413CFB"/>
  </w:style>
  <w:style w:type="character" w:customStyle="1" w:styleId="c8">
    <w:name w:val="c8"/>
    <w:basedOn w:val="a1"/>
    <w:rsid w:val="00413CFB"/>
  </w:style>
  <w:style w:type="character" w:customStyle="1" w:styleId="UnresolvedMention">
    <w:name w:val="Unresolved Mention"/>
    <w:basedOn w:val="a1"/>
    <w:uiPriority w:val="99"/>
    <w:semiHidden/>
    <w:unhideWhenUsed/>
    <w:rsid w:val="00066C6A"/>
    <w:rPr>
      <w:color w:val="605E5C"/>
      <w:shd w:val="clear" w:color="auto" w:fill="E1DFDD"/>
    </w:rPr>
  </w:style>
  <w:style w:type="character" w:customStyle="1" w:styleId="1b">
    <w:name w:val="Абзац списка Знак1"/>
    <w:aliases w:val="Bullet_IRAO Знак1,Заголовок_3 Знак,Подпись рисунка Знак,ПКФ Список Знак,Абзац списка5 Знак,асз.Списка Знак,Список нумерованный цифры Знак,Абзац нумерованного списка Знак,ТЗОТ Текст 2 уровня. Без оглавления Знак,Table-Normal Знак"/>
    <w:uiPriority w:val="34"/>
    <w:locked/>
    <w:rsid w:val="00F0544F"/>
    <w:rPr>
      <w:sz w:val="24"/>
      <w:szCs w:val="24"/>
    </w:rPr>
  </w:style>
  <w:style w:type="paragraph" w:customStyle="1" w:styleId="-">
    <w:name w:val="Спис-Дисц"/>
    <w:basedOn w:val="a0"/>
    <w:qFormat/>
    <w:rsid w:val="00247082"/>
    <w:pPr>
      <w:numPr>
        <w:numId w:val="2"/>
      </w:numPr>
      <w:tabs>
        <w:tab w:val="left" w:pos="257"/>
        <w:tab w:val="left" w:pos="993"/>
      </w:tabs>
      <w:spacing w:before="0" w:after="0"/>
    </w:pPr>
    <w:rPr>
      <w:lang w:eastAsia="en-US"/>
    </w:rPr>
  </w:style>
  <w:style w:type="paragraph" w:styleId="aff9">
    <w:name w:val="Document Map"/>
    <w:basedOn w:val="a0"/>
    <w:link w:val="affa"/>
    <w:uiPriority w:val="99"/>
    <w:semiHidden/>
    <w:unhideWhenUsed/>
    <w:rsid w:val="001169BE"/>
    <w:rPr>
      <w:rFonts w:ascii="Tahoma" w:hAnsi="Tahoma" w:cs="Tahoma"/>
      <w:sz w:val="16"/>
      <w:szCs w:val="16"/>
    </w:rPr>
  </w:style>
  <w:style w:type="character" w:customStyle="1" w:styleId="affa">
    <w:name w:val="Схема документа Знак"/>
    <w:basedOn w:val="a1"/>
    <w:link w:val="aff9"/>
    <w:uiPriority w:val="99"/>
    <w:semiHidden/>
    <w:rsid w:val="001169BE"/>
    <w:rPr>
      <w:rFonts w:ascii="Tahoma" w:hAnsi="Tahoma" w:cs="Tahoma"/>
      <w:sz w:val="16"/>
      <w:szCs w:val="16"/>
    </w:rPr>
  </w:style>
  <w:style w:type="paragraph" w:customStyle="1" w:styleId="-0">
    <w:name w:val="Обыч-жир"/>
    <w:basedOn w:val="a0"/>
    <w:qFormat/>
    <w:rsid w:val="004B62FF"/>
    <w:pPr>
      <w:spacing w:before="0" w:after="0"/>
    </w:pPr>
    <w:rPr>
      <w:b/>
    </w:rPr>
  </w:style>
  <w:style w:type="paragraph" w:customStyle="1" w:styleId="ConsPlusNormal">
    <w:name w:val="ConsPlusNormal"/>
    <w:rsid w:val="00DE41B6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DE41B6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Heading1">
    <w:name w:val="Heading 1"/>
    <w:basedOn w:val="a0"/>
    <w:uiPriority w:val="1"/>
    <w:rsid w:val="00EB6DEC"/>
    <w:pPr>
      <w:widowControl w:val="0"/>
      <w:spacing w:before="0" w:after="0"/>
      <w:ind w:left="102" w:firstLine="0"/>
      <w:contextualSpacing w:val="0"/>
      <w:jc w:val="left"/>
      <w:outlineLvl w:val="1"/>
    </w:pPr>
    <w:rPr>
      <w:rFonts w:eastAsia="Times New Roman" w:cstheme="minorBidi"/>
      <w:b/>
      <w:bCs/>
      <w:szCs w:val="24"/>
      <w:lang w:val="en-US" w:eastAsia="en-US"/>
    </w:rPr>
  </w:style>
  <w:style w:type="character" w:customStyle="1" w:styleId="affb">
    <w:name w:val="Цветовое выделение"/>
    <w:uiPriority w:val="99"/>
    <w:rsid w:val="00183DA5"/>
    <w:rPr>
      <w:b/>
      <w:bCs/>
      <w:color w:val="26282F"/>
    </w:rPr>
  </w:style>
  <w:style w:type="character" w:customStyle="1" w:styleId="affc">
    <w:name w:val="Гипертекстовая ссылка"/>
    <w:basedOn w:val="affb"/>
    <w:uiPriority w:val="99"/>
    <w:rsid w:val="00183DA5"/>
    <w:rPr>
      <w:color w:val="106BBE"/>
    </w:rPr>
  </w:style>
  <w:style w:type="paragraph" w:customStyle="1" w:styleId="affd">
    <w:name w:val="Текст (справк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left="170" w:right="170"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e">
    <w:name w:val="Комментарий"/>
    <w:basedOn w:val="affd"/>
    <w:next w:val="a0"/>
    <w:uiPriority w:val="99"/>
    <w:rsid w:val="00183DA5"/>
    <w:pPr>
      <w:spacing w:before="75"/>
      <w:ind w:right="0"/>
      <w:jc w:val="both"/>
    </w:pPr>
    <w:rPr>
      <w:color w:val="353842"/>
    </w:rPr>
  </w:style>
  <w:style w:type="paragraph" w:customStyle="1" w:styleId="afff">
    <w:name w:val="Информация о версии"/>
    <w:basedOn w:val="affe"/>
    <w:next w:val="a0"/>
    <w:uiPriority w:val="99"/>
    <w:rsid w:val="00183DA5"/>
    <w:rPr>
      <w:i/>
      <w:iCs/>
    </w:rPr>
  </w:style>
  <w:style w:type="paragraph" w:customStyle="1" w:styleId="afff0">
    <w:name w:val="Текст информации об изменениях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720"/>
      <w:contextualSpacing w:val="0"/>
    </w:pPr>
    <w:rPr>
      <w:rFonts w:ascii="Times New Roman CYR" w:eastAsiaTheme="minorEastAsia" w:hAnsi="Times New Roman CYR" w:cs="Times New Roman CYR"/>
      <w:color w:val="353842"/>
      <w:sz w:val="20"/>
      <w:szCs w:val="20"/>
    </w:rPr>
  </w:style>
  <w:style w:type="paragraph" w:customStyle="1" w:styleId="afff1">
    <w:name w:val="Информация об изменениях"/>
    <w:basedOn w:val="afff0"/>
    <w:next w:val="a0"/>
    <w:uiPriority w:val="99"/>
    <w:rsid w:val="00183DA5"/>
    <w:pPr>
      <w:spacing w:before="180"/>
      <w:ind w:left="360" w:right="360" w:firstLine="0"/>
    </w:pPr>
  </w:style>
  <w:style w:type="paragraph" w:customStyle="1" w:styleId="afff2">
    <w:name w:val="Нормальный (таблица)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</w:pPr>
    <w:rPr>
      <w:rFonts w:ascii="Times New Roman CYR" w:eastAsiaTheme="minorEastAsia" w:hAnsi="Times New Roman CYR" w:cs="Times New Roman CYR"/>
      <w:szCs w:val="24"/>
    </w:rPr>
  </w:style>
  <w:style w:type="paragraph" w:customStyle="1" w:styleId="afff3">
    <w:name w:val="Подзаголовок для информации об изменениях"/>
    <w:basedOn w:val="afff0"/>
    <w:next w:val="a0"/>
    <w:uiPriority w:val="99"/>
    <w:rsid w:val="00183DA5"/>
    <w:rPr>
      <w:b/>
      <w:bCs/>
    </w:rPr>
  </w:style>
  <w:style w:type="paragraph" w:customStyle="1" w:styleId="afff4">
    <w:name w:val="Прижатый влево"/>
    <w:basedOn w:val="a0"/>
    <w:next w:val="a0"/>
    <w:uiPriority w:val="99"/>
    <w:rsid w:val="00183DA5"/>
    <w:pPr>
      <w:widowControl w:val="0"/>
      <w:autoSpaceDE w:val="0"/>
      <w:autoSpaceDN w:val="0"/>
      <w:adjustRightInd w:val="0"/>
      <w:spacing w:before="0" w:after="0"/>
      <w:ind w:firstLine="0"/>
      <w:contextualSpacing w:val="0"/>
      <w:jc w:val="left"/>
    </w:pPr>
    <w:rPr>
      <w:rFonts w:ascii="Times New Roman CYR" w:eastAsiaTheme="minorEastAsia" w:hAnsi="Times New Roman CYR" w:cs="Times New Roman CYR"/>
      <w:szCs w:val="24"/>
    </w:rPr>
  </w:style>
  <w:style w:type="character" w:customStyle="1" w:styleId="afff5">
    <w:name w:val="Цветовое выделение для Текст"/>
    <w:uiPriority w:val="99"/>
    <w:rsid w:val="00183DA5"/>
    <w:rPr>
      <w:rFonts w:ascii="Times New Roman CYR" w:hAnsi="Times New Roman CYR" w:cs="Times New Roman CYR"/>
    </w:rPr>
  </w:style>
  <w:style w:type="paragraph" w:styleId="afff6">
    <w:name w:val="Normal (Web)"/>
    <w:basedOn w:val="a0"/>
    <w:uiPriority w:val="99"/>
    <w:unhideWhenUsed/>
    <w:rsid w:val="00425904"/>
    <w:pPr>
      <w:spacing w:before="100" w:beforeAutospacing="1" w:after="100" w:afterAutospacing="1"/>
      <w:ind w:firstLine="0"/>
      <w:contextualSpacing w:val="0"/>
      <w:jc w:val="left"/>
    </w:pPr>
    <w:rPr>
      <w:rFonts w:eastAsia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29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66401641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51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6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88">
          <w:blockQuote w:val="1"/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6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0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none" w:sz="0" w:space="0" w:color="auto"/>
                              </w:divBdr>
                            </w:div>
                            <w:div w:id="3691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3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5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2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25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vshov_sv\Desktop\&#1052;&#1077;&#1090;&#1086;&#1076;&#1080;&#1095;&#1077;&#1089;&#1082;&#1080;&#1077;%20&#1055;&#1059;&#1052;&#1050;&#1080;\&#1059;&#1052;&#1050;-&#1055;&#1058;&#1044;\&#1064;&#1072;&#1073;&#1083;&#1086;&#1085;%20&#1087;&#1088;&#1077;&#1076;&#1084;&#1077;&#1090;&#1085;&#1086;&#1075;&#1086;%20&#1091;&#1095;&#1077;&#1073;&#1085;&#1086;-&#1084;&#1077;&#1090;&#1086;&#1076;&#1080;&#1095;&#1077;&#1089;&#1082;&#1086;&#1075;&#1086;%20&#1082;&#1086;&#1084;&#1087;&#1083;&#1077;&#1082;&#1090;&#1072;%20&#1086;&#1090;%2011.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A814-FD6A-4631-9860-ED21ED12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предметного учебно-методического комплекта от 11.03</Template>
  <TotalTime>29</TotalTime>
  <Pages>2</Pages>
  <Words>154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Links>
    <vt:vector size="48" baseType="variant">
      <vt:variant>
        <vt:i4>2293860</vt:i4>
      </vt:variant>
      <vt:variant>
        <vt:i4>21</vt:i4>
      </vt:variant>
      <vt:variant>
        <vt:i4>0</vt:i4>
      </vt:variant>
      <vt:variant>
        <vt:i4>5</vt:i4>
      </vt:variant>
      <vt:variant>
        <vt:lpwstr>https://znanium.com/catalog/product/1014771</vt:lpwstr>
      </vt:variant>
      <vt:variant>
        <vt:lpwstr/>
      </vt:variant>
      <vt:variant>
        <vt:i4>2556007</vt:i4>
      </vt:variant>
      <vt:variant>
        <vt:i4>18</vt:i4>
      </vt:variant>
      <vt:variant>
        <vt:i4>0</vt:i4>
      </vt:variant>
      <vt:variant>
        <vt:i4>5</vt:i4>
      </vt:variant>
      <vt:variant>
        <vt:lpwstr>https://biblioclub.ru/index.php?page=book&amp;id=595567</vt:lpwstr>
      </vt:variant>
      <vt:variant>
        <vt:lpwstr/>
      </vt:variant>
      <vt:variant>
        <vt:i4>2162788</vt:i4>
      </vt:variant>
      <vt:variant>
        <vt:i4>15</vt:i4>
      </vt:variant>
      <vt:variant>
        <vt:i4>0</vt:i4>
      </vt:variant>
      <vt:variant>
        <vt:i4>5</vt:i4>
      </vt:variant>
      <vt:variant>
        <vt:lpwstr>https://znanium.com/catalog/product/1013721</vt:lpwstr>
      </vt:variant>
      <vt:variant>
        <vt:lpwstr/>
      </vt:variant>
      <vt:variant>
        <vt:i4>3080296</vt:i4>
      </vt:variant>
      <vt:variant>
        <vt:i4>12</vt:i4>
      </vt:variant>
      <vt:variant>
        <vt:i4>0</vt:i4>
      </vt:variant>
      <vt:variant>
        <vt:i4>5</vt:i4>
      </vt:variant>
      <vt:variant>
        <vt:lpwstr>https://biblioclub.ru/index.php?page=book&amp;id=578437</vt:lpwstr>
      </vt:variant>
      <vt:variant>
        <vt:lpwstr/>
      </vt:variant>
      <vt:variant>
        <vt:i4>2818149</vt:i4>
      </vt:variant>
      <vt:variant>
        <vt:i4>9</vt:i4>
      </vt:variant>
      <vt:variant>
        <vt:i4>0</vt:i4>
      </vt:variant>
      <vt:variant>
        <vt:i4>5</vt:i4>
      </vt:variant>
      <vt:variant>
        <vt:lpwstr>https://znanium.com/catalog/product/1875069</vt:lpwstr>
      </vt:variant>
      <vt:variant>
        <vt:lpwstr/>
      </vt:variant>
      <vt:variant>
        <vt:i4>2687078</vt:i4>
      </vt:variant>
      <vt:variant>
        <vt:i4>6</vt:i4>
      </vt:variant>
      <vt:variant>
        <vt:i4>0</vt:i4>
      </vt:variant>
      <vt:variant>
        <vt:i4>5</vt:i4>
      </vt:variant>
      <vt:variant>
        <vt:lpwstr>https://znanium.com/catalog/product/1844054</vt:lpwstr>
      </vt:variant>
      <vt:variant>
        <vt:lpwstr/>
      </vt:variant>
      <vt:variant>
        <vt:i4>2097250</vt:i4>
      </vt:variant>
      <vt:variant>
        <vt:i4>3</vt:i4>
      </vt:variant>
      <vt:variant>
        <vt:i4>0</vt:i4>
      </vt:variant>
      <vt:variant>
        <vt:i4>5</vt:i4>
      </vt:variant>
      <vt:variant>
        <vt:lpwstr>https://znanium.com/catalog/product/1088887</vt:lpwstr>
      </vt:variant>
      <vt:variant>
        <vt:lpwstr/>
      </vt:variant>
      <vt:variant>
        <vt:i4>6750283</vt:i4>
      </vt:variant>
      <vt:variant>
        <vt:i4>0</vt:i4>
      </vt:variant>
      <vt:variant>
        <vt:i4>0</vt:i4>
      </vt:variant>
      <vt:variant>
        <vt:i4>5</vt:i4>
      </vt:variant>
      <vt:variant>
        <vt:lpwstr>mailto:ivan23@mail.ru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kovshov_sv</dc:creator>
  <cp:lastModifiedBy>Andrey</cp:lastModifiedBy>
  <cp:revision>20</cp:revision>
  <cp:lastPrinted>2023-05-29T13:47:00Z</cp:lastPrinted>
  <dcterms:created xsi:type="dcterms:W3CDTF">2023-08-27T13:39:00Z</dcterms:created>
  <dcterms:modified xsi:type="dcterms:W3CDTF">2023-10-01T07:40:00Z</dcterms:modified>
</cp:coreProperties>
</file>